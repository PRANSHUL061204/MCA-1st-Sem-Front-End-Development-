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eastAsia="ko-KR"/>
        </w:rPr>
        <w:id w:val="-2129384759"/>
        <w:docPartObj>
          <w:docPartGallery w:val="Cover Pages"/>
          <w:docPartUnique/>
        </w:docPartObj>
      </w:sdtPr>
      <w:sdtContent>
        <w:p w14:paraId="773E5FD4" w14:textId="77777777" w:rsidR="00C37BE6" w:rsidRDefault="00000000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7DD649" wp14:editId="7A9281B0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B4F80B" w14:textId="77777777" w:rsidR="00C37BE6" w:rsidRDefault="00C37BE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47DD649" id="Rectangle 12" o:spid="_x0000_s1026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" fillcolor="#dfdcb7 [3214]" stroked="f" strokeweight="2pt">
                    <v:textbox>
                      <w:txbxContent>
                        <w:p w14:paraId="50B4F80B" w14:textId="77777777" w:rsidR="00C37BE6" w:rsidRDefault="00C37BE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862E9A" wp14:editId="73B6B8E9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62686E" w14:textId="77777777" w:rsidR="00C37BE6" w:rsidRDefault="00C37BE6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61862E9A" id="Rectangle 5" o:spid="_x0000_s1027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DCF//j7AQAAWwQAAA4AAAAAAAAAAAAAAAAALgIA&#10;AGRycy9lMm9Eb2MueG1sUEsBAi0AFAAGAAgAAAAhAAk5Ny7aAAAABQEAAA8AAAAAAAAAAAAAAAAA&#10;VQQAAGRycy9kb3ducmV2LnhtbFBLBQYAAAAABAAEAPMAAABcBQAAAAA=&#10;" fillcolor="#a9a57c [3204]" stroked="f" strokeweight="2pt">
                    <v:textbox>
                      <w:txbxContent>
                        <w:p w14:paraId="1962686E" w14:textId="77777777" w:rsidR="00C37BE6" w:rsidRDefault="00C37BE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EEF3962" w14:textId="77777777" w:rsidR="00C37BE6" w:rsidRDefault="00000000">
          <w:pPr>
            <w:pStyle w:val="Title"/>
            <w:rPr>
              <w:color w:val="4C4635" w:themeColor="text2" w:themeShade="BF"/>
            </w:rPr>
          </w:pPr>
          <w:r>
            <w:rPr>
              <w:noProof/>
              <w:color w:val="000000"/>
              <w:lang w:eastAsia="ja-JP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E0C339" wp14:editId="20AE2FDC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alias w:val="Title"/>
                                  <w:tag w:val="Title"/>
                                  <w:id w:val="-1519844660"/>
                                  <w:placeholder>
                                    <w:docPart w:val="3A8359A078904000A9773481307BCE59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EAA53F" w14:textId="55A0800D" w:rsidR="00C37BE6" w:rsidRDefault="003E7B08">
                                    <w:pPr>
                                      <w:pStyle w:val="Subtitle"/>
                                      <w:spacing w:before="120"/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 w:rsidRPr="003E7B08"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>Front-End Development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>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Subtitle"/>
                                  <w:id w:val="-1879006585"/>
                                  <w:placeholder>
                                    <w:docPart w:val="F5BDB00AA0254FC0B59F59FADCBD78CA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6D2634A" w14:textId="651EC3C0" w:rsidR="00C37BE6" w:rsidRDefault="003E7B08">
                                    <w:pPr>
                                      <w:pStyle w:val="Subtitle"/>
                                      <w:rPr>
                                        <w:color w:val="DFDCB7" w:themeColor="background2"/>
                                      </w:rPr>
                                    </w:pPr>
                                    <w:r w:rsidRPr="003E7B08">
                                      <w:rPr>
                                        <w:color w:val="DFDCB7" w:themeColor="background2"/>
                                      </w:rPr>
                                      <w:t>A Comprehensive Research-Oriented Exploration</w:t>
                                    </w:r>
                                  </w:p>
                                </w:sdtContent>
                              </w:sdt>
                              <w:p w14:paraId="1A010A0E" w14:textId="77777777" w:rsidR="00C37BE6" w:rsidRDefault="00C37BE6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43E0C339" id="Rectangle 16" o:spid="_x0000_s1028" style="position:absolute;margin-left:0;margin-top:0;width:556.9pt;height:11in;z-index:25165926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" stroked="f" strokeweight="2pt">
                    <v:fill r:id="rId8" o:title="" recolor="t" rotate="t" type="tile"/>
                    <v:imagedata recolortarget="#6d634b [3122]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alias w:val="Title"/>
                            <w:tag w:val="Title"/>
                            <w:id w:val="-1519844660"/>
                            <w:placeholder>
                              <w:docPart w:val="3A8359A078904000A9773481307BCE5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EAA53F" w14:textId="55A0800D" w:rsidR="00C37BE6" w:rsidRDefault="003E7B08">
                              <w:pPr>
                                <w:pStyle w:val="Subtitle"/>
                                <w:spacing w:before="120"/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 w:rsidRPr="003E7B08"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>Front-End Development</w:t>
                              </w:r>
                              <w:r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>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Subtitle"/>
                            <w:id w:val="-1879006585"/>
                            <w:placeholder>
                              <w:docPart w:val="F5BDB00AA0254FC0B59F59FADCBD78CA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6D2634A" w14:textId="651EC3C0" w:rsidR="00C37BE6" w:rsidRDefault="003E7B08">
                              <w:pPr>
                                <w:pStyle w:val="Subtitle"/>
                                <w:rPr>
                                  <w:color w:val="DFDCB7" w:themeColor="background2"/>
                                </w:rPr>
                              </w:pPr>
                              <w:r w:rsidRPr="003E7B08">
                                <w:rPr>
                                  <w:color w:val="DFDCB7" w:themeColor="background2"/>
                                </w:rPr>
                                <w:t>A Comprehensive Research-Oriented Exploration</w:t>
                              </w:r>
                            </w:p>
                          </w:sdtContent>
                        </w:sdt>
                        <w:p w14:paraId="1A010A0E" w14:textId="77777777" w:rsidR="00C37BE6" w:rsidRDefault="00C37BE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A7937B3" w14:textId="55C363B7" w:rsidR="00C37BE6" w:rsidRDefault="002A571E">
          <w:pPr>
            <w:spacing w:after="200"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3D5347A" wp14:editId="4F63F349">
                    <wp:simplePos x="0" y="0"/>
                    <wp:positionH relativeFrom="column">
                      <wp:posOffset>2039815</wp:posOffset>
                    </wp:positionH>
                    <wp:positionV relativeFrom="paragraph">
                      <wp:posOffset>6152564</wp:posOffset>
                    </wp:positionV>
                    <wp:extent cx="3429000" cy="1148861"/>
                    <wp:effectExtent l="0" t="0" r="0" b="0"/>
                    <wp:wrapNone/>
                    <wp:docPr id="171880849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1488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5AC7BC" w14:textId="3E26C7B3" w:rsidR="002A571E" w:rsidRPr="002A571E" w:rsidRDefault="002A571E" w:rsidP="002A571E">
                                <w:pPr>
                                  <w:jc w:val="center"/>
                                  <w:rPr>
                                    <w:b/>
                                    <w:color w:val="70AD47"/>
                                    <w:spacing w:val="10"/>
                                    <w:sz w:val="28"/>
                                    <w:szCs w:val="28"/>
                                    <w:lang w:val="en-IN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2A571E">
                                  <w:rPr>
                                    <w:b/>
                                    <w:color w:val="70AD47"/>
                                    <w:spacing w:val="10"/>
                                    <w:sz w:val="28"/>
                                    <w:szCs w:val="28"/>
                                    <w:lang w:val="en-IN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Pranshul</w:t>
                                </w:r>
                              </w:p>
                              <w:p w14:paraId="30EFD787" w14:textId="3C4E7404" w:rsidR="002A571E" w:rsidRPr="002A571E" w:rsidRDefault="002A571E" w:rsidP="002A571E">
                                <w:pPr>
                                  <w:jc w:val="center"/>
                                  <w:rPr>
                                    <w:b/>
                                    <w:color w:val="70AD47"/>
                                    <w:spacing w:val="10"/>
                                    <w:sz w:val="28"/>
                                    <w:szCs w:val="28"/>
                                    <w:lang w:val="en-IN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2A571E">
                                  <w:rPr>
                                    <w:b/>
                                    <w:color w:val="70AD47"/>
                                    <w:spacing w:val="10"/>
                                    <w:sz w:val="28"/>
                                    <w:szCs w:val="28"/>
                                    <w:lang w:val="en-IN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MCA 1</w:t>
                                </w:r>
                                <w:r w:rsidRPr="002A571E">
                                  <w:rPr>
                                    <w:b/>
                                    <w:color w:val="70AD47"/>
                                    <w:spacing w:val="10"/>
                                    <w:sz w:val="28"/>
                                    <w:szCs w:val="28"/>
                                    <w:vertAlign w:val="superscript"/>
                                    <w:lang w:val="en-IN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st</w:t>
                                </w:r>
                                <w:r w:rsidRPr="002A571E">
                                  <w:rPr>
                                    <w:b/>
                                    <w:color w:val="70AD47"/>
                                    <w:spacing w:val="10"/>
                                    <w:sz w:val="28"/>
                                    <w:szCs w:val="28"/>
                                    <w:lang w:val="en-IN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 xml:space="preserve"> Sem.</w:t>
                                </w:r>
                              </w:p>
                              <w:p w14:paraId="2BC996DF" w14:textId="565E1252" w:rsidR="002A571E" w:rsidRPr="002A571E" w:rsidRDefault="002A571E" w:rsidP="002A571E">
                                <w:pPr>
                                  <w:jc w:val="center"/>
                                  <w:rPr>
                                    <w:b/>
                                    <w:color w:val="70AD47"/>
                                    <w:spacing w:val="10"/>
                                    <w:sz w:val="28"/>
                                    <w:szCs w:val="28"/>
                                    <w:lang w:val="en-IN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2A571E">
                                  <w:rPr>
                                    <w:b/>
                                    <w:color w:val="70AD47"/>
                                    <w:spacing w:val="10"/>
                                    <w:sz w:val="28"/>
                                    <w:szCs w:val="28"/>
                                    <w:lang w:val="en-IN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2509401003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D534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margin-left:160.6pt;margin-top:484.45pt;width:270pt;height:9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v5GHAIAADQ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" filled="f" stroked="f" strokeweight=".5pt">
                    <v:textbox>
                      <w:txbxContent>
                        <w:p w14:paraId="585AC7BC" w14:textId="3E26C7B3" w:rsidR="002A571E" w:rsidRPr="002A571E" w:rsidRDefault="002A571E" w:rsidP="002A571E">
                          <w:pPr>
                            <w:jc w:val="center"/>
                            <w:rPr>
                              <w:b/>
                              <w:color w:val="70AD47"/>
                              <w:spacing w:val="10"/>
                              <w:sz w:val="28"/>
                              <w:szCs w:val="28"/>
                              <w:lang w:val="en-IN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2A571E">
                            <w:rPr>
                              <w:b/>
                              <w:color w:val="70AD47"/>
                              <w:spacing w:val="10"/>
                              <w:sz w:val="28"/>
                              <w:szCs w:val="28"/>
                              <w:lang w:val="en-IN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Pranshul</w:t>
                          </w:r>
                        </w:p>
                        <w:p w14:paraId="30EFD787" w14:textId="3C4E7404" w:rsidR="002A571E" w:rsidRPr="002A571E" w:rsidRDefault="002A571E" w:rsidP="002A571E">
                          <w:pPr>
                            <w:jc w:val="center"/>
                            <w:rPr>
                              <w:b/>
                              <w:color w:val="70AD47"/>
                              <w:spacing w:val="10"/>
                              <w:sz w:val="28"/>
                              <w:szCs w:val="28"/>
                              <w:lang w:val="en-IN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2A571E">
                            <w:rPr>
                              <w:b/>
                              <w:color w:val="70AD47"/>
                              <w:spacing w:val="10"/>
                              <w:sz w:val="28"/>
                              <w:szCs w:val="28"/>
                              <w:lang w:val="en-IN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MCA 1</w:t>
                          </w:r>
                          <w:r w:rsidRPr="002A571E">
                            <w:rPr>
                              <w:b/>
                              <w:color w:val="70AD47"/>
                              <w:spacing w:val="10"/>
                              <w:sz w:val="28"/>
                              <w:szCs w:val="28"/>
                              <w:vertAlign w:val="superscript"/>
                              <w:lang w:val="en-IN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st</w:t>
                          </w:r>
                          <w:r w:rsidRPr="002A571E">
                            <w:rPr>
                              <w:b/>
                              <w:color w:val="70AD47"/>
                              <w:spacing w:val="10"/>
                              <w:sz w:val="28"/>
                              <w:szCs w:val="28"/>
                              <w:lang w:val="en-IN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 xml:space="preserve"> Sem.</w:t>
                          </w:r>
                        </w:p>
                        <w:p w14:paraId="2BC996DF" w14:textId="565E1252" w:rsidR="002A571E" w:rsidRPr="002A571E" w:rsidRDefault="002A571E" w:rsidP="002A571E">
                          <w:pPr>
                            <w:jc w:val="center"/>
                            <w:rPr>
                              <w:b/>
                              <w:color w:val="70AD47"/>
                              <w:spacing w:val="10"/>
                              <w:sz w:val="28"/>
                              <w:szCs w:val="28"/>
                              <w:lang w:val="en-IN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2A571E">
                            <w:rPr>
                              <w:b/>
                              <w:color w:val="70AD47"/>
                              <w:spacing w:val="10"/>
                              <w:sz w:val="28"/>
                              <w:szCs w:val="28"/>
                              <w:lang w:val="en-IN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2509401003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00000">
            <w:br w:type="page"/>
          </w:r>
        </w:p>
      </w:sdtContent>
    </w:sdt>
    <w:sdt>
      <w:sdtPr>
        <w:rPr>
          <w:color w:val="4C4635" w:themeColor="text2" w:themeShade="BF"/>
        </w:rPr>
        <w:id w:val="633372245"/>
        <w:placeholder>
          <w:docPart w:val="804D5AE3AD284C90B78C17E20ACC3F97"/>
        </w:placeholder>
        <w:temporary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075A925E" w14:textId="5D03EE53" w:rsidR="00C37BE6" w:rsidRDefault="003E7B08">
          <w:pPr>
            <w:pStyle w:val="Title"/>
            <w:rPr>
              <w:color w:val="4C4635" w:themeColor="text2" w:themeShade="BF"/>
            </w:rPr>
          </w:pPr>
          <w:r>
            <w:rPr>
              <w:color w:val="4C4635" w:themeColor="text2" w:themeShade="BF"/>
            </w:rPr>
            <w:t>Front-End Development:</w:t>
          </w:r>
        </w:p>
      </w:sdtContent>
    </w:sdt>
    <w:p w14:paraId="38ADC670" w14:textId="02E5BBE0" w:rsidR="00C37BE6" w:rsidRPr="003E7B08" w:rsidRDefault="00000000">
      <w:pPr>
        <w:pStyle w:val="Subtitle"/>
        <w:rPr>
          <w:rFonts w:ascii="Bahnschrift" w:hAnsi="Bahnschrift"/>
        </w:rPr>
      </w:pPr>
      <w:sdt>
        <w:sdtPr>
          <w:rPr>
            <w:rFonts w:ascii="Bahnschrift" w:hAnsi="Bahnschrift"/>
          </w:rPr>
          <w:id w:val="1161806749"/>
          <w:placeholder>
            <w:docPart w:val="FAD9C03D46E7451684EDF3425F35C1A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3E7B08" w:rsidRPr="003E7B08">
            <w:rPr>
              <w:rFonts w:ascii="Bahnschrift" w:hAnsi="Bahnschrift"/>
            </w:rPr>
            <w:t>A Comprehensive Research-Oriented Exploration</w:t>
          </w:r>
        </w:sdtContent>
      </w:sdt>
      <w:r w:rsidRPr="003E7B08">
        <w:rPr>
          <w:rFonts w:ascii="Bahnschrift" w:hAnsi="Bahnschrift"/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56ECFB4" wp14:editId="05821308">
                <wp:simplePos x="0" y="0"/>
                <wp:positionH relativeFrom="page">
                  <wp:align>outside</wp:align>
                </wp:positionH>
                <wp:positionV relativeFrom="page">
                  <wp:align>center</wp:align>
                </wp:positionV>
                <wp:extent cx="3339101" cy="10058400"/>
                <wp:effectExtent l="0" t="0" r="0" b="0"/>
                <wp:wrapTight wrapText="bothSides">
                  <wp:wrapPolygon edited="0">
                    <wp:start x="4309" y="0"/>
                    <wp:lineTo x="739" y="82"/>
                    <wp:lineTo x="369" y="123"/>
                    <wp:lineTo x="369" y="21436"/>
                    <wp:lineTo x="1231" y="21559"/>
                    <wp:lineTo x="4309" y="21559"/>
                    <wp:lineTo x="17237" y="21559"/>
                    <wp:lineTo x="20315" y="21559"/>
                    <wp:lineTo x="21300" y="21395"/>
                    <wp:lineTo x="21300" y="164"/>
                    <wp:lineTo x="20685" y="82"/>
                    <wp:lineTo x="17237" y="0"/>
                    <wp:lineTo x="4309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200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698643" y="0"/>
                            <a:ext cx="19431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B265C" w14:textId="77777777" w:rsidR="001635C4" w:rsidRDefault="001635C4" w:rsidP="001635C4">
                              <w:pPr>
                                <w:pStyle w:val="Heading1"/>
                                <w:spacing w:after="120"/>
                                <w:rPr>
                                  <w:color w:val="FFFFFF" w:themeColor="background1"/>
                                  <w:lang w:val="en-IN"/>
                                </w:rPr>
                              </w:pPr>
                              <w:r w:rsidRPr="001635C4">
                                <w:rPr>
                                  <w:i/>
                                  <w:iCs/>
                                  <w:color w:val="FFFFFF" w:themeColor="background1"/>
                                  <w:lang w:val="en-IN"/>
                                </w:rPr>
                                <w:t>Front-End Development: A Comprehensive Research-Oriented Exploration</w:t>
                              </w:r>
                              <w:r w:rsidRPr="001635C4">
                                <w:rPr>
                                  <w:color w:val="FFFFFF" w:themeColor="background1"/>
                                  <w:lang w:val="en-IN"/>
                                </w:rPr>
                                <w:t>:</w:t>
                              </w:r>
                            </w:p>
                            <w:p w14:paraId="41594292" w14:textId="77777777" w:rsidR="001635C4" w:rsidRPr="001635C4" w:rsidRDefault="001635C4" w:rsidP="001635C4">
                              <w:pPr>
                                <w:rPr>
                                  <w:rFonts w:cstheme="minorHAnsi"/>
                                  <w:szCs w:val="21"/>
                                  <w:lang w:val="en-IN"/>
                                </w:rPr>
                              </w:pPr>
                            </w:p>
                            <w:p w14:paraId="13929241" w14:textId="2125657B" w:rsidR="001635C4" w:rsidRPr="001635C4" w:rsidRDefault="001635C4" w:rsidP="001635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  <w:lang w:val="en-IN"/>
                                </w:rPr>
                              </w:pP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  <w:lang w:val="en-IN"/>
                                </w:rPr>
                                <w:t>Understanding Front-End Development.</w:t>
                              </w:r>
                            </w:p>
                            <w:p w14:paraId="15F9086B" w14:textId="1046478F" w:rsidR="001635C4" w:rsidRPr="001635C4" w:rsidRDefault="001635C4" w:rsidP="001635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  <w:lang w:val="en-IN"/>
                                </w:rPr>
                              </w:pP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Historical Evolution of Front-End Development</w:t>
                              </w: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.</w:t>
                              </w:r>
                            </w:p>
                            <w:p w14:paraId="28ABD2A9" w14:textId="62C51667" w:rsidR="001635C4" w:rsidRPr="001635C4" w:rsidRDefault="001635C4" w:rsidP="001635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  <w:lang w:val="en-IN"/>
                                </w:rPr>
                              </w:pP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Core Technologies</w:t>
                              </w: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.</w:t>
                              </w:r>
                            </w:p>
                            <w:p w14:paraId="222C1E40" w14:textId="0C6885D4" w:rsidR="001635C4" w:rsidRPr="001635C4" w:rsidRDefault="001635C4" w:rsidP="001635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  <w:lang w:val="en-IN"/>
                                </w:rPr>
                              </w:pP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Frameworks and Libraries</w:t>
                              </w: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.</w:t>
                              </w:r>
                            </w:p>
                            <w:p w14:paraId="3894EA38" w14:textId="68DDC65C" w:rsidR="001635C4" w:rsidRPr="001635C4" w:rsidRDefault="001635C4" w:rsidP="001635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  <w:lang w:val="en-IN"/>
                                </w:rPr>
                              </w:pP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Tools</w:t>
                              </w: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.</w:t>
                              </w:r>
                            </w:p>
                            <w:p w14:paraId="3674E449" w14:textId="23BB00FD" w:rsidR="001635C4" w:rsidRPr="001635C4" w:rsidRDefault="001635C4" w:rsidP="001635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  <w:lang w:val="en-IN"/>
                                </w:rPr>
                              </w:pP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Importance of Responsive and Accessible Design</w:t>
                              </w: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.</w:t>
                              </w:r>
                            </w:p>
                            <w:p w14:paraId="20E11FA0" w14:textId="5BBAD6F0" w:rsidR="001635C4" w:rsidRPr="001635C4" w:rsidRDefault="001635C4" w:rsidP="001635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  <w:lang w:val="en-IN"/>
                                </w:rPr>
                              </w:pP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The Role of UX and UI</w:t>
                              </w: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.</w:t>
                              </w:r>
                            </w:p>
                            <w:p w14:paraId="215B122B" w14:textId="3DD4BB89" w:rsidR="001635C4" w:rsidRPr="001635C4" w:rsidRDefault="001635C4" w:rsidP="001635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  <w:lang w:val="en-IN"/>
                                </w:rPr>
                              </w:pP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Current Trends</w:t>
                              </w:r>
                            </w:p>
                            <w:p w14:paraId="0967265B" w14:textId="5652B510" w:rsidR="001635C4" w:rsidRPr="001635C4" w:rsidRDefault="001635C4" w:rsidP="001635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  <w:lang w:val="en-IN"/>
                                </w:rPr>
                              </w:pP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Challenges</w:t>
                              </w:r>
                            </w:p>
                            <w:p w14:paraId="14363CDF" w14:textId="077ED9E5" w:rsidR="001635C4" w:rsidRPr="001635C4" w:rsidRDefault="001635C4" w:rsidP="001635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  <w:lang w:val="en-IN"/>
                                </w:rPr>
                              </w:pPr>
                              <w:r w:rsidRPr="001635C4">
                                <w:rPr>
                                  <w:rFonts w:cstheme="minorHAnsi"/>
                                  <w:color w:val="F2F1E2" w:themeColor="background2" w:themeTint="66"/>
                                  <w:szCs w:val="21"/>
                                </w:rPr>
                                <w:t>Future</w:t>
                              </w:r>
                            </w:p>
                            <w:p w14:paraId="30AA5C8B" w14:textId="77777777" w:rsidR="001635C4" w:rsidRDefault="001635C4" w:rsidP="001635C4">
                              <w:pPr>
                                <w:rPr>
                                  <w:rFonts w:cstheme="minorHAnsi"/>
                                  <w:szCs w:val="21"/>
                                  <w:lang w:val="en-IN"/>
                                </w:rPr>
                              </w:pPr>
                            </w:p>
                            <w:p w14:paraId="77322F15" w14:textId="6A9DF125" w:rsidR="001635C4" w:rsidRPr="001635C4" w:rsidRDefault="001635C4" w:rsidP="001635C4">
                              <w:pPr>
                                <w:rPr>
                                  <w:rFonts w:cstheme="minorHAnsi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cstheme="minorHAnsi"/>
                                  <w:szCs w:val="21"/>
                                  <w:lang w:val="en-IN"/>
                                </w:rPr>
                                <w:t xml:space="preserve">         Conclusion.</w:t>
                              </w:r>
                            </w:p>
                            <w:p w14:paraId="241B6E6A" w14:textId="6A30BD0F" w:rsidR="001635C4" w:rsidRPr="001635C4" w:rsidRDefault="001635C4" w:rsidP="001635C4">
                              <w:pPr>
                                <w:pStyle w:val="Heading1"/>
                                <w:spacing w:after="120"/>
                                <w:ind w:left="720"/>
                                <w:rPr>
                                  <w:rFonts w:ascii="Arial Narrow" w:hAnsi="Arial Narrow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</w:rPr>
                              </w:pPr>
                              <w:r w:rsidRPr="001635C4">
                                <w:rPr>
                                  <w:rFonts w:ascii="Arial Narrow" w:hAnsi="Arial Narrow"/>
                                  <w:sz w:val="22"/>
                                  <w:szCs w:val="22"/>
                                </w:rPr>
                                <w:t>Front-End Development</w:t>
                              </w:r>
                            </w:p>
                            <w:p w14:paraId="4B476A95" w14:textId="765E08AF" w:rsidR="00C37BE6" w:rsidRDefault="00C37BE6">
                              <w:pPr>
                                <w:pStyle w:val="Heading1"/>
                                <w:spacing w:after="12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DD0AE2C" w14:textId="28DB1D40" w:rsidR="00C37BE6" w:rsidRDefault="00C37BE6">
                              <w:p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14:paraId="19B691DF" w14:textId="77777777" w:rsidR="00C37BE6" w:rsidRDefault="00C37BE6"/>
                          </w:txbxContent>
                        </wps:txbx>
                        <wps:bodyPr rot="0" spcFirstLastPara="0" vertOverflow="overflow" horzOverflow="overflow" vert="horz" wrap="square" lIns="274320" tIns="310896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556ECFB4" id="Group 35" o:spid="_x0000_s1030" style="position:absolute;margin-left:211.7pt;margin-top:0;width:262.9pt;height:11in;z-index:-251653120;mso-width-percent:430;mso-height-percent:1000;mso-position-horizontal:outside;mso-position-horizontal-relative:page;mso-position-vertical:center;mso-position-vertical-relative:page;mso-width-percent:430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">
                <v:rect id="Rectangle 24" o:spid="_x0000_s1031" style="position:absolute;left:6986;width:19431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" fillcolor="#a9a57c [3204]" stroked="f" strokeweight="2pt">
                  <v:textbox inset="21.6pt,244.8pt,21.6pt,14.4pt">
                    <w:txbxContent>
                      <w:p w14:paraId="5D9B265C" w14:textId="77777777" w:rsidR="001635C4" w:rsidRDefault="001635C4" w:rsidP="001635C4">
                        <w:pPr>
                          <w:pStyle w:val="Heading1"/>
                          <w:spacing w:after="120"/>
                          <w:rPr>
                            <w:color w:val="FFFFFF" w:themeColor="background1"/>
                            <w:lang w:val="en-IN"/>
                          </w:rPr>
                        </w:pPr>
                        <w:r w:rsidRPr="001635C4">
                          <w:rPr>
                            <w:i/>
                            <w:iCs/>
                            <w:color w:val="FFFFFF" w:themeColor="background1"/>
                            <w:lang w:val="en-IN"/>
                          </w:rPr>
                          <w:t>Front-End Development: A Comprehensive Research-Oriented Exploration</w:t>
                        </w:r>
                        <w:r w:rsidRPr="001635C4">
                          <w:rPr>
                            <w:color w:val="FFFFFF" w:themeColor="background1"/>
                            <w:lang w:val="en-IN"/>
                          </w:rPr>
                          <w:t>:</w:t>
                        </w:r>
                      </w:p>
                      <w:p w14:paraId="41594292" w14:textId="77777777" w:rsidR="001635C4" w:rsidRPr="001635C4" w:rsidRDefault="001635C4" w:rsidP="001635C4">
                        <w:pPr>
                          <w:rPr>
                            <w:rFonts w:cstheme="minorHAnsi"/>
                            <w:szCs w:val="21"/>
                            <w:lang w:val="en-IN"/>
                          </w:rPr>
                        </w:pPr>
                      </w:p>
                      <w:p w14:paraId="13929241" w14:textId="2125657B" w:rsidR="001635C4" w:rsidRPr="001635C4" w:rsidRDefault="001635C4" w:rsidP="001635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cstheme="minorHAnsi"/>
                            <w:color w:val="F2F1E2" w:themeColor="background2" w:themeTint="66"/>
                            <w:szCs w:val="21"/>
                            <w:lang w:val="en-IN"/>
                          </w:rPr>
                        </w:pP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  <w:lang w:val="en-IN"/>
                          </w:rPr>
                          <w:t>Understanding Front-End Development.</w:t>
                        </w:r>
                      </w:p>
                      <w:p w14:paraId="15F9086B" w14:textId="1046478F" w:rsidR="001635C4" w:rsidRPr="001635C4" w:rsidRDefault="001635C4" w:rsidP="001635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cstheme="minorHAnsi"/>
                            <w:color w:val="F2F1E2" w:themeColor="background2" w:themeTint="66"/>
                            <w:szCs w:val="21"/>
                            <w:lang w:val="en-IN"/>
                          </w:rPr>
                        </w:pP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Historical Evolution of Front-End Development</w:t>
                        </w: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.</w:t>
                        </w:r>
                      </w:p>
                      <w:p w14:paraId="28ABD2A9" w14:textId="62C51667" w:rsidR="001635C4" w:rsidRPr="001635C4" w:rsidRDefault="001635C4" w:rsidP="001635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cstheme="minorHAnsi"/>
                            <w:color w:val="F2F1E2" w:themeColor="background2" w:themeTint="66"/>
                            <w:szCs w:val="21"/>
                            <w:lang w:val="en-IN"/>
                          </w:rPr>
                        </w:pP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Core Technologies</w:t>
                        </w: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.</w:t>
                        </w:r>
                      </w:p>
                      <w:p w14:paraId="222C1E40" w14:textId="0C6885D4" w:rsidR="001635C4" w:rsidRPr="001635C4" w:rsidRDefault="001635C4" w:rsidP="001635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cstheme="minorHAnsi"/>
                            <w:color w:val="F2F1E2" w:themeColor="background2" w:themeTint="66"/>
                            <w:szCs w:val="21"/>
                            <w:lang w:val="en-IN"/>
                          </w:rPr>
                        </w:pP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Frameworks and Libraries</w:t>
                        </w: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.</w:t>
                        </w:r>
                      </w:p>
                      <w:p w14:paraId="3894EA38" w14:textId="68DDC65C" w:rsidR="001635C4" w:rsidRPr="001635C4" w:rsidRDefault="001635C4" w:rsidP="001635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cstheme="minorHAnsi"/>
                            <w:color w:val="F2F1E2" w:themeColor="background2" w:themeTint="66"/>
                            <w:szCs w:val="21"/>
                            <w:lang w:val="en-IN"/>
                          </w:rPr>
                        </w:pP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Tools</w:t>
                        </w: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.</w:t>
                        </w:r>
                      </w:p>
                      <w:p w14:paraId="3674E449" w14:textId="23BB00FD" w:rsidR="001635C4" w:rsidRPr="001635C4" w:rsidRDefault="001635C4" w:rsidP="001635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cstheme="minorHAnsi"/>
                            <w:color w:val="F2F1E2" w:themeColor="background2" w:themeTint="66"/>
                            <w:szCs w:val="21"/>
                            <w:lang w:val="en-IN"/>
                          </w:rPr>
                        </w:pP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Importance of Responsive and Accessible Design</w:t>
                        </w: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.</w:t>
                        </w:r>
                      </w:p>
                      <w:p w14:paraId="20E11FA0" w14:textId="5BBAD6F0" w:rsidR="001635C4" w:rsidRPr="001635C4" w:rsidRDefault="001635C4" w:rsidP="001635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cstheme="minorHAnsi"/>
                            <w:color w:val="F2F1E2" w:themeColor="background2" w:themeTint="66"/>
                            <w:szCs w:val="21"/>
                            <w:lang w:val="en-IN"/>
                          </w:rPr>
                        </w:pP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The Role of UX and UI</w:t>
                        </w: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.</w:t>
                        </w:r>
                      </w:p>
                      <w:p w14:paraId="215B122B" w14:textId="3DD4BB89" w:rsidR="001635C4" w:rsidRPr="001635C4" w:rsidRDefault="001635C4" w:rsidP="001635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cstheme="minorHAnsi"/>
                            <w:color w:val="F2F1E2" w:themeColor="background2" w:themeTint="66"/>
                            <w:szCs w:val="21"/>
                            <w:lang w:val="en-IN"/>
                          </w:rPr>
                        </w:pP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Current Trends</w:t>
                        </w:r>
                      </w:p>
                      <w:p w14:paraId="0967265B" w14:textId="5652B510" w:rsidR="001635C4" w:rsidRPr="001635C4" w:rsidRDefault="001635C4" w:rsidP="001635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cstheme="minorHAnsi"/>
                            <w:color w:val="F2F1E2" w:themeColor="background2" w:themeTint="66"/>
                            <w:szCs w:val="21"/>
                            <w:lang w:val="en-IN"/>
                          </w:rPr>
                        </w:pP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Challenges</w:t>
                        </w:r>
                      </w:p>
                      <w:p w14:paraId="14363CDF" w14:textId="077ED9E5" w:rsidR="001635C4" w:rsidRPr="001635C4" w:rsidRDefault="001635C4" w:rsidP="001635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cstheme="minorHAnsi"/>
                            <w:color w:val="F2F1E2" w:themeColor="background2" w:themeTint="66"/>
                            <w:szCs w:val="21"/>
                            <w:lang w:val="en-IN"/>
                          </w:rPr>
                        </w:pPr>
                        <w:r w:rsidRPr="001635C4">
                          <w:rPr>
                            <w:rFonts w:cstheme="minorHAnsi"/>
                            <w:color w:val="F2F1E2" w:themeColor="background2" w:themeTint="66"/>
                            <w:szCs w:val="21"/>
                          </w:rPr>
                          <w:t>Future</w:t>
                        </w:r>
                      </w:p>
                      <w:p w14:paraId="30AA5C8B" w14:textId="77777777" w:rsidR="001635C4" w:rsidRDefault="001635C4" w:rsidP="001635C4">
                        <w:pPr>
                          <w:rPr>
                            <w:rFonts w:cstheme="minorHAnsi"/>
                            <w:szCs w:val="21"/>
                            <w:lang w:val="en-IN"/>
                          </w:rPr>
                        </w:pPr>
                      </w:p>
                      <w:p w14:paraId="77322F15" w14:textId="6A9DF125" w:rsidR="001635C4" w:rsidRPr="001635C4" w:rsidRDefault="001635C4" w:rsidP="001635C4">
                        <w:pPr>
                          <w:rPr>
                            <w:rFonts w:cstheme="minorHAnsi"/>
                            <w:szCs w:val="21"/>
                            <w:lang w:val="en-IN"/>
                          </w:rPr>
                        </w:pPr>
                        <w:r>
                          <w:rPr>
                            <w:rFonts w:cstheme="minorHAnsi"/>
                            <w:szCs w:val="21"/>
                            <w:lang w:val="en-IN"/>
                          </w:rPr>
                          <w:t xml:space="preserve">         Conclusion.</w:t>
                        </w:r>
                      </w:p>
                      <w:p w14:paraId="241B6E6A" w14:textId="6A30BD0F" w:rsidR="001635C4" w:rsidRPr="001635C4" w:rsidRDefault="001635C4" w:rsidP="001635C4">
                        <w:pPr>
                          <w:pStyle w:val="Heading1"/>
                          <w:spacing w:after="120"/>
                          <w:ind w:left="720"/>
                          <w:rPr>
                            <w:rFonts w:ascii="Arial Narrow" w:hAnsi="Arial Narrow"/>
                            <w:color w:val="FFFFFF" w:themeColor="background1"/>
                            <w:sz w:val="22"/>
                            <w:szCs w:val="22"/>
                            <w:lang w:val="en-IN"/>
                          </w:rPr>
                        </w:pPr>
                        <w:r w:rsidRPr="001635C4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Front-End Development</w:t>
                        </w:r>
                      </w:p>
                      <w:p w14:paraId="4B476A95" w14:textId="765E08AF" w:rsidR="00C37BE6" w:rsidRDefault="00C37BE6">
                        <w:pPr>
                          <w:pStyle w:val="Heading1"/>
                          <w:spacing w:after="120"/>
                          <w:rPr>
                            <w:color w:val="FFFFFF" w:themeColor="background1"/>
                          </w:rPr>
                        </w:pPr>
                      </w:p>
                      <w:p w14:paraId="0DD0AE2C" w14:textId="28DB1D40" w:rsidR="00C37BE6" w:rsidRDefault="00C37BE6">
                        <w:p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</w:p>
                      <w:p w14:paraId="19B691DF" w14:textId="77777777" w:rsidR="00C37BE6" w:rsidRDefault="00C37BE6"/>
                    </w:txbxContent>
                  </v:textbox>
                </v:rect>
                <v:rect id="Rectangle 93" o:spid="_x0000_s1032" style="position:absolute;width:33391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" filled="f" stroked="f" strokeweight="2pt"/>
                <w10:wrap type="tight" anchorx="page" anchory="page"/>
              </v:group>
            </w:pict>
          </mc:Fallback>
        </mc:AlternateContent>
      </w:r>
    </w:p>
    <w:p w14:paraId="005ADE70" w14:textId="167AD26F" w:rsidR="00C37BE6" w:rsidRDefault="003E7B08" w:rsidP="003E7B08">
      <w:r w:rsidRPr="003E7B08">
        <w:rPr>
          <w:rFonts w:ascii="Bahnschrift" w:hAnsi="Bahnschrift"/>
          <w:sz w:val="44"/>
          <w:szCs w:val="44"/>
        </w:rPr>
        <w:t>Introduction</w:t>
      </w:r>
      <w:r w:rsidRPr="003E7B08">
        <w:rPr>
          <w:rFonts w:ascii="Bahnschrift" w:hAnsi="Bahnschrift"/>
          <w:sz w:val="40"/>
          <w:szCs w:val="40"/>
        </w:rPr>
        <w:t>:</w:t>
      </w:r>
      <w:r w:rsidRPr="003E7B08">
        <w:br/>
      </w:r>
      <w:r w:rsidRPr="003E7B08">
        <w:br/>
        <w:t>In today's digital world, every website or web app is made with the goal of giving users a smooth, attractive, and interactive experience.</w:t>
      </w:r>
      <w:r w:rsidRPr="003E7B08">
        <w:br/>
        <w:t>The field that focuses on creating this visual and interactive part is called front-end development.</w:t>
      </w:r>
      <w:r w:rsidRPr="003E7B08">
        <w:br/>
        <w:t>It's often referred to as the “face” of the web because it's the part users actually see, use, and interact with.</w:t>
      </w:r>
      <w:r w:rsidRPr="003E7B08">
        <w:br/>
      </w:r>
      <w:r w:rsidRPr="003E7B08">
        <w:br/>
        <w:t>This blog provides a research-based yet simple look into front-end development.</w:t>
      </w:r>
      <w:r w:rsidRPr="003E7B08">
        <w:br/>
      </w:r>
      <w:r w:rsidRPr="003E7B08">
        <w:br/>
        <w:t>It’s not just about explaining what it is—it’s also about exploring its history, main technologies, frameworks, tools, trends, challenges, and what the future might hold.</w:t>
      </w:r>
      <w:r w:rsidRPr="003E7B08">
        <w:br/>
      </w:r>
      <w:r w:rsidRPr="003E7B08">
        <w:br/>
      </w:r>
      <w:r w:rsidRPr="003E7B08">
        <w:br/>
        <w:t>By the end of this blog, you’ll have a clear understanding of why front-end development matters, how it has changed over time, and what the future might bring for this constantly evolving field.</w:t>
      </w:r>
    </w:p>
    <w:p w14:paraId="3914228A" w14:textId="77777777" w:rsidR="00C37BE6" w:rsidRDefault="00C37BE6"/>
    <w:p w14:paraId="593A09A0" w14:textId="7F100564" w:rsidR="003E7B08" w:rsidRDefault="003E7B08" w:rsidP="003E7B08">
      <w:pPr>
        <w:pStyle w:val="ListParagraph"/>
        <w:numPr>
          <w:ilvl w:val="0"/>
          <w:numId w:val="1"/>
        </w:numPr>
        <w:rPr>
          <w:color w:val="4C4635" w:themeColor="text2" w:themeShade="BF"/>
        </w:rPr>
      </w:pPr>
      <w:r w:rsidRPr="003E7B08">
        <w:rPr>
          <w:rFonts w:ascii="Berlin Sans FB Demi" w:hAnsi="Berlin Sans FB Demi"/>
          <w:color w:val="4C4635" w:themeColor="text2" w:themeShade="BF"/>
          <w:sz w:val="36"/>
          <w:szCs w:val="36"/>
        </w:rPr>
        <w:t xml:space="preserve"> </w:t>
      </w:r>
      <w:r w:rsidRPr="003E7B08">
        <w:rPr>
          <w:rFonts w:ascii="Berlin Sans FB Demi" w:hAnsi="Berlin Sans FB Demi"/>
          <w:color w:val="4C4635" w:themeColor="text2" w:themeShade="BF"/>
          <w:sz w:val="36"/>
          <w:szCs w:val="36"/>
        </w:rPr>
        <w:t>Understanding Front-End Development</w:t>
      </w:r>
      <w:r w:rsidRPr="003E7B08">
        <w:rPr>
          <w:color w:val="4C4635" w:themeColor="text2" w:themeShade="BF"/>
        </w:rPr>
        <w:br/>
      </w:r>
      <w:r w:rsidRPr="003E7B08">
        <w:rPr>
          <w:color w:val="4C4635" w:themeColor="text2" w:themeShade="BF"/>
        </w:rPr>
        <w:br/>
        <w:t xml:space="preserve">Front-end development is the process of creating </w:t>
      </w:r>
      <w:r w:rsidRPr="003E7B08">
        <w:rPr>
          <w:color w:val="4C4635" w:themeColor="text2" w:themeShade="BF"/>
        </w:rPr>
        <w:lastRenderedPageBreak/>
        <w:t>the user interface (UI) and user experience (UX) of a website or app.</w:t>
      </w:r>
      <w:r w:rsidRPr="003E7B08">
        <w:rPr>
          <w:color w:val="4C4635" w:themeColor="text2" w:themeShade="BF"/>
        </w:rPr>
        <w:br/>
        <w:t>It involves building everything users see on their screens, like buttons, images, menus, forms, text, layouts, and animations.</w:t>
      </w:r>
      <w:r w:rsidRPr="003E7B08">
        <w:rPr>
          <w:color w:val="4C4635" w:themeColor="text2" w:themeShade="BF"/>
        </w:rPr>
        <w:br/>
      </w:r>
      <w:r w:rsidRPr="003E7B08">
        <w:rPr>
          <w:color w:val="4C4635" w:themeColor="text2" w:themeShade="BF"/>
        </w:rPr>
        <w:br/>
      </w:r>
      <w:r w:rsidRPr="003E7B08">
        <w:rPr>
          <w:color w:val="4C4635" w:themeColor="text2" w:themeShade="BF"/>
        </w:rPr>
        <w:br/>
        <w:t>The front end of a website is like the “presentation layer” in a software system.</w:t>
      </w:r>
      <w:r w:rsidRPr="003E7B08">
        <w:rPr>
          <w:color w:val="4C4635" w:themeColor="text2" w:themeShade="BF"/>
        </w:rPr>
        <w:br/>
        <w:t>It connects users to the back end, which handles the logic, databases, and servers.</w:t>
      </w:r>
      <w:r w:rsidRPr="003E7B08">
        <w:rPr>
          <w:color w:val="4C4635" w:themeColor="text2" w:themeShade="BF"/>
        </w:rPr>
        <w:br/>
        <w:t>Key Goals of Front-End Development:</w:t>
      </w:r>
      <w:r w:rsidRPr="003E7B08">
        <w:rPr>
          <w:color w:val="4C4635" w:themeColor="text2" w:themeShade="BF"/>
        </w:rPr>
        <w:br/>
      </w:r>
      <w:r w:rsidRPr="003E7B08">
        <w:rPr>
          <w:color w:val="4C4635" w:themeColor="text2" w:themeShade="BF"/>
        </w:rPr>
        <w:br/>
      </w:r>
      <w:r w:rsidRPr="003E7B08">
        <w:rPr>
          <w:b/>
          <w:bCs/>
          <w:color w:val="4C4635" w:themeColor="text2" w:themeShade="BF"/>
        </w:rPr>
        <w:t>Visual Appeal</w:t>
      </w:r>
      <w:r w:rsidRPr="003E7B08">
        <w:rPr>
          <w:color w:val="4C4635" w:themeColor="text2" w:themeShade="BF"/>
        </w:rPr>
        <w:t>: Designing something that looks good and matches the brand.</w:t>
      </w:r>
      <w:r w:rsidRPr="003E7B08">
        <w:rPr>
          <w:color w:val="4C4635" w:themeColor="text2" w:themeShade="BF"/>
        </w:rPr>
        <w:br/>
      </w:r>
      <w:r w:rsidRPr="003E7B08">
        <w:rPr>
          <w:color w:val="4C4635" w:themeColor="text2" w:themeShade="BF"/>
        </w:rPr>
        <w:br/>
      </w:r>
      <w:r w:rsidRPr="003E7B08">
        <w:rPr>
          <w:b/>
          <w:bCs/>
          <w:color w:val="4C4635" w:themeColor="text2" w:themeShade="BF"/>
        </w:rPr>
        <w:t>Interactivity</w:t>
      </w:r>
      <w:r w:rsidRPr="003E7B08">
        <w:rPr>
          <w:color w:val="4C4635" w:themeColor="text2" w:themeShade="BF"/>
        </w:rPr>
        <w:t>:</w:t>
      </w:r>
      <w:r>
        <w:rPr>
          <w:color w:val="4C4635" w:themeColor="text2" w:themeShade="BF"/>
        </w:rPr>
        <w:t xml:space="preserve"> </w:t>
      </w:r>
      <w:r w:rsidRPr="003E7B08">
        <w:rPr>
          <w:color w:val="4C4635" w:themeColor="text2" w:themeShade="BF"/>
        </w:rPr>
        <w:t>Making websites lively and dynamic using scripts and animations.</w:t>
      </w:r>
      <w:r w:rsidRPr="003E7B08">
        <w:rPr>
          <w:color w:val="4C4635" w:themeColor="text2" w:themeShade="BF"/>
        </w:rPr>
        <w:br/>
      </w:r>
      <w:r w:rsidRPr="003E7B08">
        <w:rPr>
          <w:color w:val="4C4635" w:themeColor="text2" w:themeShade="BF"/>
        </w:rPr>
        <w:br/>
      </w:r>
      <w:r w:rsidRPr="003E7B08">
        <w:rPr>
          <w:b/>
          <w:bCs/>
          <w:color w:val="4C4635" w:themeColor="text2" w:themeShade="BF"/>
        </w:rPr>
        <w:t>Accessibility</w:t>
      </w:r>
      <w:r w:rsidRPr="003E7B08">
        <w:rPr>
          <w:color w:val="4C4635" w:themeColor="text2" w:themeShade="BF"/>
        </w:rPr>
        <w:t>: Ensuring websites can be used by everyone, including people with disabilities.</w:t>
      </w:r>
      <w:r w:rsidRPr="003E7B08">
        <w:rPr>
          <w:color w:val="4C4635" w:themeColor="text2" w:themeShade="BF"/>
        </w:rPr>
        <w:br/>
      </w:r>
      <w:r w:rsidRPr="003E7B08">
        <w:rPr>
          <w:color w:val="4C4635" w:themeColor="text2" w:themeShade="BF"/>
        </w:rPr>
        <w:br/>
      </w:r>
      <w:r w:rsidRPr="003E7B08">
        <w:rPr>
          <w:b/>
          <w:bCs/>
          <w:color w:val="4C4635" w:themeColor="text2" w:themeShade="BF"/>
        </w:rPr>
        <w:t>Responsiveness</w:t>
      </w:r>
      <w:r w:rsidRPr="003E7B08">
        <w:rPr>
          <w:color w:val="4C4635" w:themeColor="text2" w:themeShade="BF"/>
        </w:rPr>
        <w:t>: Making sure the website works well on all screen sizes and devices.</w:t>
      </w:r>
      <w:r w:rsidRPr="003E7B08">
        <w:rPr>
          <w:color w:val="4C4635" w:themeColor="text2" w:themeShade="BF"/>
        </w:rPr>
        <w:br/>
      </w:r>
      <w:r w:rsidRPr="003E7B08">
        <w:rPr>
          <w:color w:val="4C4635" w:themeColor="text2" w:themeShade="BF"/>
        </w:rPr>
        <w:br/>
      </w:r>
      <w:r w:rsidRPr="003E7B08">
        <w:rPr>
          <w:b/>
          <w:bCs/>
          <w:color w:val="4C4635" w:themeColor="text2" w:themeShade="BF"/>
        </w:rPr>
        <w:t>Performance:</w:t>
      </w:r>
      <w:r w:rsidRPr="003E7B08">
        <w:rPr>
          <w:color w:val="4C4635" w:themeColor="text2" w:themeShade="BF"/>
        </w:rPr>
        <w:t xml:space="preserve"> Delivering fast, smooth experiences without long loading times.</w:t>
      </w:r>
      <w:r w:rsidRPr="003E7B08">
        <w:rPr>
          <w:color w:val="4C4635" w:themeColor="text2" w:themeShade="BF"/>
        </w:rPr>
        <w:br/>
        <w:t>In short, front-end development is where art and engineering come together.</w:t>
      </w:r>
      <w:r w:rsidRPr="003E7B08">
        <w:rPr>
          <w:color w:val="4C4635" w:themeColor="text2" w:themeShade="BF"/>
        </w:rPr>
        <w:br/>
      </w:r>
      <w:r w:rsidRPr="003E7B08">
        <w:rPr>
          <w:color w:val="4C4635" w:themeColor="text2" w:themeShade="BF"/>
        </w:rPr>
        <w:br/>
        <w:t>A skilled front-end developer knows both design and technology to create interfaces that are not only beautiful but also work well.</w:t>
      </w:r>
    </w:p>
    <w:p w14:paraId="3CF0A8E6" w14:textId="77777777" w:rsidR="003E7B08" w:rsidRPr="003E7B08" w:rsidRDefault="003E7B08" w:rsidP="003E7B08">
      <w:pPr>
        <w:rPr>
          <w:sz w:val="36"/>
          <w:szCs w:val="36"/>
        </w:rPr>
      </w:pPr>
    </w:p>
    <w:p w14:paraId="68829593" w14:textId="77777777" w:rsidR="003E7B08" w:rsidRPr="003E7B08" w:rsidRDefault="003E7B08" w:rsidP="003E7B08">
      <w:pPr>
        <w:rPr>
          <w:rFonts w:ascii="Berlin Sans FB Demi" w:hAnsi="Berlin Sans FB Demi"/>
          <w:sz w:val="36"/>
          <w:szCs w:val="36"/>
        </w:rPr>
      </w:pPr>
      <w:r w:rsidRPr="003E7B08">
        <w:rPr>
          <w:rFonts w:ascii="Berlin Sans FB Demi" w:hAnsi="Berlin Sans FB Demi"/>
          <w:sz w:val="36"/>
          <w:szCs w:val="36"/>
        </w:rPr>
        <w:t>2. Historical Evolution of Front-End Development</w:t>
      </w:r>
    </w:p>
    <w:p w14:paraId="74B115B8" w14:textId="77777777" w:rsidR="003E7B08" w:rsidRDefault="003E7B08" w:rsidP="003E7B08"/>
    <w:p w14:paraId="489B3492" w14:textId="77777777" w:rsidR="003E7B08" w:rsidRDefault="003E7B08" w:rsidP="003E7B08">
      <w:r>
        <w:t>To understand where front-end development is today, we need to look at how it has changed over time.</w:t>
      </w:r>
    </w:p>
    <w:p w14:paraId="6B65A508" w14:textId="77777777" w:rsidR="003E7B08" w:rsidRPr="003E7B08" w:rsidRDefault="003E7B08" w:rsidP="003E7B08">
      <w:pPr>
        <w:rPr>
          <w:b/>
          <w:bCs/>
        </w:rPr>
      </w:pPr>
      <w:r w:rsidRPr="003E7B08">
        <w:rPr>
          <w:b/>
          <w:bCs/>
        </w:rPr>
        <w:t>2.1 Early Days (1990s)</w:t>
      </w:r>
    </w:p>
    <w:p w14:paraId="03798E47" w14:textId="77777777" w:rsidR="003E7B08" w:rsidRDefault="003E7B08" w:rsidP="003E7B08">
      <w:r>
        <w:t>In 1991, Tim Berners-Lee created the World Wide Web.</w:t>
      </w:r>
    </w:p>
    <w:p w14:paraId="5609C77C" w14:textId="503ADD6B" w:rsidR="003E7B08" w:rsidRDefault="003E7B08" w:rsidP="003E7B08">
      <w:r>
        <w:t>At that time, websites were mostly text-based and used only simple HTML.</w:t>
      </w:r>
    </w:p>
    <w:p w14:paraId="2280B265" w14:textId="77777777" w:rsidR="003E7B08" w:rsidRDefault="003E7B08" w:rsidP="003E7B08">
      <w:r>
        <w:t>Colors, images, and complex layouts were not common.</w:t>
      </w:r>
    </w:p>
    <w:p w14:paraId="354A57E4" w14:textId="13CC5FB7" w:rsidR="003E7B08" w:rsidRDefault="003E7B08" w:rsidP="003E7B08">
      <w:r>
        <w:t>There was no such thing as a “</w:t>
      </w:r>
      <w:r w:rsidRPr="003E7B08">
        <w:rPr>
          <w:u w:val="single"/>
        </w:rPr>
        <w:t>front-end developer</w:t>
      </w:r>
      <w:r>
        <w:t>” because websites were static and built only with HTML.</w:t>
      </w:r>
    </w:p>
    <w:p w14:paraId="7F9795B6" w14:textId="77777777" w:rsidR="003E7B08" w:rsidRPr="003E7B08" w:rsidRDefault="003E7B08" w:rsidP="003E7B08">
      <w:pPr>
        <w:rPr>
          <w:b/>
          <w:bCs/>
        </w:rPr>
      </w:pPr>
    </w:p>
    <w:p w14:paraId="25AC6DC8" w14:textId="3E488809" w:rsidR="003E7B08" w:rsidRPr="003E7B08" w:rsidRDefault="003E7B08" w:rsidP="003E7B08">
      <w:pPr>
        <w:rPr>
          <w:b/>
          <w:bCs/>
        </w:rPr>
      </w:pPr>
      <w:r w:rsidRPr="003E7B08">
        <w:rPr>
          <w:b/>
          <w:bCs/>
        </w:rPr>
        <w:lastRenderedPageBreak/>
        <w:t>2.2 Emergence of CSS and JavaScript (Mid to Late 1990s)</w:t>
      </w:r>
    </w:p>
    <w:p w14:paraId="7FF4545C" w14:textId="77777777" w:rsidR="003E7B08" w:rsidRDefault="003E7B08" w:rsidP="003E7B08">
      <w:r>
        <w:t>CSS (Cascading Style Sheets) came in 1996.</w:t>
      </w:r>
    </w:p>
    <w:p w14:paraId="694EB13B" w14:textId="337739E2" w:rsidR="003E7B08" w:rsidRDefault="003E7B08" w:rsidP="003E7B08">
      <w:r>
        <w:t>It helped separate the content (HTML) from the style (appearance).</w:t>
      </w:r>
    </w:p>
    <w:p w14:paraId="01B189BA" w14:textId="77777777" w:rsidR="003E7B08" w:rsidRDefault="003E7B08" w:rsidP="003E7B08">
      <w:r>
        <w:t>JavaScript, created in 1995 by Brendan Eich, made web pages interactive and dynamic.</w:t>
      </w:r>
    </w:p>
    <w:p w14:paraId="303D2F52" w14:textId="77777777" w:rsidR="003E7B08" w:rsidRDefault="003E7B08" w:rsidP="003E7B08">
      <w:r>
        <w:t>Together, these two technologies made websites more engaging and gave rise to early web design and basic user interaction.</w:t>
      </w:r>
    </w:p>
    <w:p w14:paraId="73C3571B" w14:textId="77777777" w:rsidR="003E7B08" w:rsidRPr="003E7B08" w:rsidRDefault="003E7B08" w:rsidP="003E7B08">
      <w:pPr>
        <w:rPr>
          <w:b/>
          <w:bCs/>
        </w:rPr>
      </w:pPr>
    </w:p>
    <w:p w14:paraId="082942A2" w14:textId="5B5555A4" w:rsidR="003E7B08" w:rsidRPr="003E7B08" w:rsidRDefault="003E7B08" w:rsidP="003E7B08">
      <w:pPr>
        <w:rPr>
          <w:b/>
          <w:bCs/>
        </w:rPr>
      </w:pPr>
      <w:r w:rsidRPr="003E7B08">
        <w:rPr>
          <w:b/>
          <w:bCs/>
        </w:rPr>
        <w:t>2.3 Web 2.0 Era (2000s)</w:t>
      </w:r>
    </w:p>
    <w:p w14:paraId="12F392F9" w14:textId="77777777" w:rsidR="003E7B08" w:rsidRDefault="003E7B08" w:rsidP="003E7B08">
      <w:r>
        <w:t>In the early 2000s, the concept of “Web 2.0” started to take shape.</w:t>
      </w:r>
    </w:p>
    <w:p w14:paraId="255A0F82" w14:textId="77777777" w:rsidR="003E7B08" w:rsidRDefault="003E7B08" w:rsidP="003E7B08">
      <w:r>
        <w:t>Websites became more user-friendly and interactive.</w:t>
      </w:r>
    </w:p>
    <w:p w14:paraId="41EAA03B" w14:textId="77777777" w:rsidR="003E7B08" w:rsidRDefault="003E7B08" w:rsidP="003E7B08">
      <w:r>
        <w:t>AJAX (Asynchronous JavaScript and XML) allowed parts of a webpage to update without reloading the whole page.</w:t>
      </w:r>
    </w:p>
    <w:p w14:paraId="2BCBDC4E" w14:textId="77777777" w:rsidR="003E7B08" w:rsidRDefault="003E7B08" w:rsidP="003E7B08">
      <w:r>
        <w:t>Platforms like Facebook and apps like Google Maps showed how powerful front-end technologies could be.</w:t>
      </w:r>
    </w:p>
    <w:p w14:paraId="7BCF1959" w14:textId="77777777" w:rsidR="003E7B08" w:rsidRDefault="003E7B08" w:rsidP="003E7B08"/>
    <w:p w14:paraId="339781C9" w14:textId="27F1A18B" w:rsidR="003E7B08" w:rsidRPr="003E7B08" w:rsidRDefault="003E7B08" w:rsidP="003E7B08">
      <w:pPr>
        <w:rPr>
          <w:b/>
          <w:bCs/>
        </w:rPr>
      </w:pPr>
      <w:r w:rsidRPr="003E7B08">
        <w:rPr>
          <w:b/>
          <w:bCs/>
        </w:rPr>
        <w:t>2.4 Modern Era (2010s to Present)</w:t>
      </w:r>
    </w:p>
    <w:p w14:paraId="746F5A3D" w14:textId="77777777" w:rsidR="003E7B08" w:rsidRDefault="003E7B08" w:rsidP="003E7B08">
      <w:r>
        <w:t>Front-end frameworks like React, Angular, and Vue.js became widely used.</w:t>
      </w:r>
    </w:p>
    <w:p w14:paraId="54029FBC" w14:textId="77777777" w:rsidR="003E7B08" w:rsidRDefault="003E7B08" w:rsidP="003E7B08">
      <w:r>
        <w:t>With the rise of mobile devices, responsive design became essential.</w:t>
      </w:r>
    </w:p>
    <w:p w14:paraId="2DB8A942" w14:textId="77777777" w:rsidR="003E7B08" w:rsidRDefault="003E7B08" w:rsidP="003E7B08">
      <w:r>
        <w:t>The role of a front-end developer became more focused and separate from that of a designer.</w:t>
      </w:r>
    </w:p>
    <w:p w14:paraId="20421A0D" w14:textId="77777777" w:rsidR="003E7B08" w:rsidRDefault="003E7B08" w:rsidP="003E7B08"/>
    <w:p w14:paraId="22EE2CBB" w14:textId="77777777" w:rsidR="003E7B08" w:rsidRDefault="003E7B08" w:rsidP="003E7B08"/>
    <w:p w14:paraId="1F0D89F6" w14:textId="530C72F4" w:rsidR="003E7B08" w:rsidRPr="003E7B08" w:rsidRDefault="003E7B08" w:rsidP="003E7B08">
      <w:pPr>
        <w:rPr>
          <w:rFonts w:ascii="Berlin Sans FB Demi" w:hAnsi="Berlin Sans FB Demi"/>
          <w:sz w:val="36"/>
          <w:szCs w:val="36"/>
        </w:rPr>
      </w:pPr>
      <w:r w:rsidRPr="003E7B08">
        <w:rPr>
          <w:rFonts w:ascii="Berlin Sans FB Demi" w:hAnsi="Berlin Sans FB Demi"/>
          <w:sz w:val="36"/>
          <w:szCs w:val="36"/>
        </w:rPr>
        <w:t>3.Core Technologies in Front-End Development</w:t>
      </w:r>
    </w:p>
    <w:p w14:paraId="5CD033CD" w14:textId="77777777" w:rsidR="003E7B08" w:rsidRDefault="003E7B08" w:rsidP="003E7B08"/>
    <w:p w14:paraId="70791870" w14:textId="7875DDF0" w:rsidR="003E7B08" w:rsidRDefault="003E7B08" w:rsidP="003E7B08">
      <w:r>
        <w:t>Front-end development is built on three main technologies: HTML, CSS, and JavaScript.</w:t>
      </w:r>
    </w:p>
    <w:p w14:paraId="4C36FB98" w14:textId="77777777" w:rsidR="003E7B08" w:rsidRPr="003E7B08" w:rsidRDefault="003E7B08" w:rsidP="003E7B08">
      <w:pPr>
        <w:rPr>
          <w:b/>
          <w:bCs/>
        </w:rPr>
      </w:pPr>
      <w:r w:rsidRPr="003E7B08">
        <w:rPr>
          <w:b/>
          <w:bCs/>
        </w:rPr>
        <w:t>3.1 HTML (Hypertext Markup Language)</w:t>
      </w:r>
    </w:p>
    <w:p w14:paraId="75B99199" w14:textId="77777777" w:rsidR="003E7B08" w:rsidRDefault="003E7B08" w:rsidP="003E7B08">
      <w:r>
        <w:t>HTML gives structure to a webpage.</w:t>
      </w:r>
    </w:p>
    <w:p w14:paraId="363E5716" w14:textId="0689D582" w:rsidR="009527E7" w:rsidRDefault="003E7B08" w:rsidP="003E7B08">
      <w:r>
        <w:lastRenderedPageBreak/>
        <w:t xml:space="preserve">It uses tags like </w:t>
      </w:r>
      <w:r>
        <w:t>&lt;</w:t>
      </w:r>
      <w:r w:rsidR="009527E7">
        <w:t>p</w:t>
      </w:r>
      <w:r>
        <w:t>&gt;</w:t>
      </w:r>
      <w:r>
        <w:t>,</w:t>
      </w:r>
      <w:r w:rsidR="001635C4">
        <w:t xml:space="preserve"> </w:t>
      </w:r>
      <w:r>
        <w:t>&lt;</w:t>
      </w:r>
      <w:r w:rsidR="009527E7">
        <w:t>h1</w:t>
      </w:r>
      <w:r>
        <w:t>&gt;,</w:t>
      </w:r>
      <w:r w:rsidR="001635C4">
        <w:t xml:space="preserve"> </w:t>
      </w:r>
      <w:r>
        <w:t>&lt;</w:t>
      </w:r>
      <w:r w:rsidR="009527E7">
        <w:t>img</w:t>
      </w:r>
      <w:r>
        <w:t>&gt;</w:t>
      </w:r>
      <w:r>
        <w:t xml:space="preserve"> and </w:t>
      </w:r>
      <w:r>
        <w:t>&lt;</w:t>
      </w:r>
      <w:r w:rsidR="009527E7">
        <w:t>a href=” “</w:t>
      </w:r>
      <w:r>
        <w:t>&gt;</w:t>
      </w:r>
      <w:r>
        <w:t xml:space="preserve"> to create paragraphs, headings, images, and links.</w:t>
      </w:r>
      <w:r w:rsidR="009527E7">
        <w:t xml:space="preserve"> </w:t>
      </w:r>
      <w:r>
        <w:t>It acts as the skeleton or basic framework of any website.</w:t>
      </w:r>
    </w:p>
    <w:p w14:paraId="3E24BE61" w14:textId="77777777" w:rsidR="009527E7" w:rsidRDefault="009527E7" w:rsidP="003E7B08"/>
    <w:p w14:paraId="588801A6" w14:textId="77777777" w:rsidR="009527E7" w:rsidRPr="009527E7" w:rsidRDefault="003E7B08" w:rsidP="003E7B08">
      <w:pPr>
        <w:rPr>
          <w:b/>
          <w:bCs/>
        </w:rPr>
      </w:pPr>
      <w:r w:rsidRPr="009527E7">
        <w:rPr>
          <w:b/>
          <w:bCs/>
        </w:rPr>
        <w:t>3.2 CSS (Cascading Style Sheets)</w:t>
      </w:r>
    </w:p>
    <w:p w14:paraId="6A1FA067" w14:textId="109FABA1" w:rsidR="009527E7" w:rsidRDefault="003E7B08" w:rsidP="003E7B08">
      <w:r>
        <w:t xml:space="preserve"> CSS controls how a webpage looks.</w:t>
      </w:r>
      <w:r w:rsidR="009527E7">
        <w:t xml:space="preserve"> </w:t>
      </w:r>
      <w:r>
        <w:t>It handles colors, fonts, layouts, spacing, and how the website responds on different devices.</w:t>
      </w:r>
      <w:r w:rsidR="009527E7">
        <w:t xml:space="preserve"> </w:t>
      </w:r>
      <w:r>
        <w:t>It also provides tools like Flexbox and Grid to design complicated layouts.</w:t>
      </w:r>
    </w:p>
    <w:p w14:paraId="2F9ACF8C" w14:textId="77777777" w:rsidR="009527E7" w:rsidRPr="009527E7" w:rsidRDefault="003E7B08" w:rsidP="003E7B08">
      <w:pPr>
        <w:rPr>
          <w:b/>
          <w:bCs/>
        </w:rPr>
      </w:pPr>
      <w:r w:rsidRPr="009527E7">
        <w:rPr>
          <w:b/>
          <w:bCs/>
        </w:rPr>
        <w:t>3.3 JavaScript</w:t>
      </w:r>
    </w:p>
    <w:p w14:paraId="117BDEC4" w14:textId="5DFA8DAB" w:rsidR="003E7B08" w:rsidRDefault="003E7B08" w:rsidP="003E7B08">
      <w:r>
        <w:t xml:space="preserve"> JavaScript is a programming language that adds interactivity and logic to web pages.</w:t>
      </w:r>
      <w:r w:rsidR="009527E7">
        <w:t xml:space="preserve"> </w:t>
      </w:r>
      <w:r>
        <w:t>It enables features like dynamic updates, animations, and form validation.</w:t>
      </w:r>
      <w:r w:rsidR="001635C4">
        <w:t xml:space="preserve"> </w:t>
      </w:r>
      <w:proofErr w:type="gramStart"/>
      <w:r>
        <w:t>It</w:t>
      </w:r>
      <w:proofErr w:type="gramEnd"/>
      <w:r>
        <w:t xml:space="preserve"> works with APIs to get data without needing to reload the entire page.</w:t>
      </w:r>
      <w:r w:rsidR="009527E7">
        <w:t xml:space="preserve"> </w:t>
      </w:r>
      <w:r>
        <w:t>Together, HTML, CSS, and JavaScript are often referred to as the holy trinity of front-end development.</w:t>
      </w:r>
    </w:p>
    <w:p w14:paraId="20F02D0C" w14:textId="77777777" w:rsidR="009527E7" w:rsidRDefault="009527E7" w:rsidP="003E7B08"/>
    <w:p w14:paraId="0F0710BB" w14:textId="77777777" w:rsidR="009527E7" w:rsidRPr="009527E7" w:rsidRDefault="009527E7" w:rsidP="009527E7">
      <w:pPr>
        <w:rPr>
          <w:rFonts w:ascii="Berlin Sans FB Demi" w:hAnsi="Berlin Sans FB Demi"/>
          <w:sz w:val="36"/>
          <w:szCs w:val="36"/>
        </w:rPr>
      </w:pPr>
      <w:r w:rsidRPr="009527E7">
        <w:rPr>
          <w:rFonts w:ascii="Berlin Sans FB Demi" w:hAnsi="Berlin Sans FB Demi"/>
          <w:sz w:val="36"/>
          <w:szCs w:val="36"/>
        </w:rPr>
        <w:t>4. Frameworks and Libraries</w:t>
      </w:r>
    </w:p>
    <w:p w14:paraId="77FE4FB6" w14:textId="77777777" w:rsidR="009527E7" w:rsidRDefault="009527E7" w:rsidP="009527E7">
      <w:r>
        <w:t>Although HTML, CSS, and JavaScript are strong tools, making big applications with just these can be tricky.</w:t>
      </w:r>
    </w:p>
    <w:p w14:paraId="7244E2B0" w14:textId="77777777" w:rsidR="009527E7" w:rsidRDefault="009527E7" w:rsidP="009527E7">
      <w:r>
        <w:t>Because of this, frameworks and libraries were created.</w:t>
      </w:r>
    </w:p>
    <w:p w14:paraId="005F3711" w14:textId="77777777" w:rsidR="009527E7" w:rsidRDefault="009527E7" w:rsidP="009527E7"/>
    <w:p w14:paraId="012DCD3A" w14:textId="77777777" w:rsidR="009527E7" w:rsidRPr="009527E7" w:rsidRDefault="009527E7" w:rsidP="009527E7">
      <w:pPr>
        <w:rPr>
          <w:b/>
          <w:bCs/>
        </w:rPr>
      </w:pPr>
      <w:r w:rsidRPr="009527E7">
        <w:rPr>
          <w:b/>
          <w:bCs/>
        </w:rPr>
        <w:t>4.1 JavaScript Libraries</w:t>
      </w:r>
    </w:p>
    <w:p w14:paraId="549D30DD" w14:textId="77777777" w:rsidR="009527E7" w:rsidRPr="009527E7" w:rsidRDefault="009527E7" w:rsidP="009527E7">
      <w:pPr>
        <w:rPr>
          <w:b/>
          <w:bCs/>
        </w:rPr>
      </w:pPr>
      <w:r w:rsidRPr="009527E7">
        <w:rPr>
          <w:b/>
          <w:bCs/>
        </w:rPr>
        <w:t>React.js:</w:t>
      </w:r>
    </w:p>
    <w:p w14:paraId="4E08814D" w14:textId="5FD04969" w:rsidR="009527E7" w:rsidRDefault="009527E7" w:rsidP="009527E7">
      <w:r>
        <w:t xml:space="preserve"> This is a library made by Facebook that helps build user interfaces.</w:t>
      </w:r>
    </w:p>
    <w:p w14:paraId="37554336" w14:textId="77777777" w:rsidR="009527E7" w:rsidRDefault="009527E7" w:rsidP="009527E7">
      <w:r>
        <w:t>It uses components and is commonly used for single-page applications (SPAs).</w:t>
      </w:r>
    </w:p>
    <w:p w14:paraId="1A9777FB" w14:textId="77777777" w:rsidR="009527E7" w:rsidRDefault="009527E7" w:rsidP="009527E7">
      <w:r w:rsidRPr="009527E7">
        <w:rPr>
          <w:b/>
          <w:bCs/>
        </w:rPr>
        <w:t>jQuery:</w:t>
      </w:r>
      <w:r>
        <w:t xml:space="preserve"> </w:t>
      </w:r>
    </w:p>
    <w:p w14:paraId="6C9B3CAF" w14:textId="2D686FD8" w:rsidR="009527E7" w:rsidRDefault="009527E7" w:rsidP="009527E7">
      <w:r>
        <w:t>It was once very popular for making JavaScript tasks easier, but it isn’t as widely used these days.</w:t>
      </w:r>
    </w:p>
    <w:p w14:paraId="70A4891C" w14:textId="77777777" w:rsidR="009527E7" w:rsidRDefault="009527E7" w:rsidP="009527E7"/>
    <w:p w14:paraId="1D0A1293" w14:textId="77777777" w:rsidR="009527E7" w:rsidRPr="009527E7" w:rsidRDefault="009527E7" w:rsidP="009527E7">
      <w:pPr>
        <w:rPr>
          <w:b/>
          <w:bCs/>
        </w:rPr>
      </w:pPr>
      <w:r w:rsidRPr="009527E7">
        <w:rPr>
          <w:b/>
          <w:bCs/>
        </w:rPr>
        <w:t>4.2 JavaScript Frameworks</w:t>
      </w:r>
    </w:p>
    <w:p w14:paraId="4CEA0BC0" w14:textId="77777777" w:rsidR="009527E7" w:rsidRDefault="009527E7" w:rsidP="009527E7">
      <w:r>
        <w:t>Angular: This is a full framework developed by Google for building complex web applications.</w:t>
      </w:r>
    </w:p>
    <w:p w14:paraId="1A4D1F16" w14:textId="77777777" w:rsidR="009527E7" w:rsidRDefault="009527E7" w:rsidP="009527E7">
      <w:r>
        <w:t>Vue.js: It is a flexible framework that is easy to use and has strong features.</w:t>
      </w:r>
    </w:p>
    <w:p w14:paraId="1BAE5162" w14:textId="77777777" w:rsidR="009527E7" w:rsidRPr="009527E7" w:rsidRDefault="009527E7" w:rsidP="009527E7">
      <w:pPr>
        <w:rPr>
          <w:b/>
          <w:bCs/>
        </w:rPr>
      </w:pPr>
    </w:p>
    <w:p w14:paraId="60FDA555" w14:textId="77777777" w:rsidR="009527E7" w:rsidRPr="009527E7" w:rsidRDefault="009527E7" w:rsidP="009527E7">
      <w:pPr>
        <w:rPr>
          <w:b/>
          <w:bCs/>
        </w:rPr>
      </w:pPr>
      <w:r w:rsidRPr="009527E7">
        <w:rPr>
          <w:b/>
          <w:bCs/>
        </w:rPr>
        <w:t>4.3 CSS Frameworks</w:t>
      </w:r>
    </w:p>
    <w:p w14:paraId="485E4519" w14:textId="77777777" w:rsidR="009527E7" w:rsidRDefault="009527E7" w:rsidP="009527E7">
      <w:r>
        <w:t>Bootstrap: This provides ready-made design elements and a grid system.</w:t>
      </w:r>
    </w:p>
    <w:p w14:paraId="0F7AE8BB" w14:textId="77777777" w:rsidR="009527E7" w:rsidRDefault="009527E7" w:rsidP="009527E7">
      <w:r>
        <w:t>Tailwind CSS: This is a tool that lets you create highly customizable designs using utility classes.</w:t>
      </w:r>
    </w:p>
    <w:p w14:paraId="692B2C2A" w14:textId="77777777" w:rsidR="009527E7" w:rsidRDefault="009527E7" w:rsidP="009527E7">
      <w:r>
        <w:t>Using frameworks and libraries makes projects faster, easier to manage, and more scalable.</w:t>
      </w:r>
    </w:p>
    <w:p w14:paraId="384A2D03" w14:textId="77777777" w:rsidR="009527E7" w:rsidRDefault="009527E7" w:rsidP="009527E7"/>
    <w:p w14:paraId="10AD9932" w14:textId="77777777" w:rsidR="009527E7" w:rsidRPr="009527E7" w:rsidRDefault="009527E7" w:rsidP="009527E7">
      <w:pPr>
        <w:rPr>
          <w:rFonts w:ascii="Berlin Sans FB Demi" w:hAnsi="Berlin Sans FB Demi"/>
          <w:sz w:val="36"/>
          <w:szCs w:val="36"/>
        </w:rPr>
      </w:pPr>
    </w:p>
    <w:p w14:paraId="597C3954" w14:textId="0ABF7AE0" w:rsidR="009527E7" w:rsidRPr="009527E7" w:rsidRDefault="009527E7" w:rsidP="009527E7">
      <w:pPr>
        <w:rPr>
          <w:rFonts w:ascii="Berlin Sans FB Demi" w:hAnsi="Berlin Sans FB Demi"/>
          <w:sz w:val="36"/>
          <w:szCs w:val="36"/>
        </w:rPr>
      </w:pPr>
      <w:r w:rsidRPr="009527E7">
        <w:rPr>
          <w:rFonts w:ascii="Berlin Sans FB Demi" w:hAnsi="Berlin Sans FB Demi"/>
          <w:sz w:val="36"/>
          <w:szCs w:val="36"/>
        </w:rPr>
        <w:t>5.Tools in Front-End Development</w:t>
      </w:r>
    </w:p>
    <w:p w14:paraId="39CF6325" w14:textId="77777777" w:rsidR="009527E7" w:rsidRDefault="009527E7" w:rsidP="009527E7">
      <w:r>
        <w:t>Front-end developers use many different tools to work more efficiently and work with others.</w:t>
      </w:r>
    </w:p>
    <w:p w14:paraId="641B5622" w14:textId="77777777" w:rsidR="009527E7" w:rsidRDefault="009527E7" w:rsidP="009527E7"/>
    <w:p w14:paraId="119B3E60" w14:textId="77777777" w:rsidR="009527E7" w:rsidRPr="009527E7" w:rsidRDefault="009527E7" w:rsidP="009527E7">
      <w:pPr>
        <w:rPr>
          <w:b/>
          <w:bCs/>
        </w:rPr>
      </w:pPr>
      <w:r w:rsidRPr="009527E7">
        <w:rPr>
          <w:b/>
          <w:bCs/>
        </w:rPr>
        <w:t>5.1 Code Editors</w:t>
      </w:r>
    </w:p>
    <w:p w14:paraId="2A46A139" w14:textId="77777777" w:rsidR="009527E7" w:rsidRDefault="009527E7" w:rsidP="009527E7">
      <w:r>
        <w:t>Visual Studio Code, Sublime Text, and Atom are some of the most popular code editors.</w:t>
      </w:r>
    </w:p>
    <w:p w14:paraId="72A3D554" w14:textId="77777777" w:rsidR="009527E7" w:rsidRDefault="009527E7" w:rsidP="009527E7"/>
    <w:p w14:paraId="22A393B2" w14:textId="77777777" w:rsidR="009527E7" w:rsidRPr="009527E7" w:rsidRDefault="009527E7" w:rsidP="009527E7">
      <w:pPr>
        <w:rPr>
          <w:b/>
          <w:bCs/>
        </w:rPr>
      </w:pPr>
      <w:r w:rsidRPr="009527E7">
        <w:rPr>
          <w:b/>
          <w:bCs/>
        </w:rPr>
        <w:t>5.2 Version Control</w:t>
      </w:r>
    </w:p>
    <w:p w14:paraId="753C0EBC" w14:textId="77777777" w:rsidR="009527E7" w:rsidRDefault="009527E7" w:rsidP="009527E7">
      <w:r>
        <w:t>Git is used to keep track of changes in code and helps developers work together in teams.</w:t>
      </w:r>
    </w:p>
    <w:p w14:paraId="71B05417" w14:textId="77777777" w:rsidR="009527E7" w:rsidRDefault="009527E7" w:rsidP="009527E7">
      <w:r>
        <w:t>GitHub and GitLab are online platforms where code is stored and shared.</w:t>
      </w:r>
    </w:p>
    <w:p w14:paraId="1496E6AD" w14:textId="77777777" w:rsidR="009527E7" w:rsidRDefault="009527E7" w:rsidP="009527E7"/>
    <w:p w14:paraId="61C7E533" w14:textId="77777777" w:rsidR="009527E7" w:rsidRPr="009527E7" w:rsidRDefault="009527E7" w:rsidP="009527E7">
      <w:pPr>
        <w:rPr>
          <w:b/>
          <w:bCs/>
        </w:rPr>
      </w:pPr>
      <w:r w:rsidRPr="009527E7">
        <w:rPr>
          <w:b/>
          <w:bCs/>
        </w:rPr>
        <w:t>5.3 Build Tools</w:t>
      </w:r>
    </w:p>
    <w:p w14:paraId="45000EC7" w14:textId="3669B2D0" w:rsidR="009527E7" w:rsidRDefault="009527E7" w:rsidP="009527E7">
      <w:r>
        <w:t>Tools like Webpack, Parcel, and Vite are used to package and improve code.</w:t>
      </w:r>
    </w:p>
    <w:p w14:paraId="2E43C355" w14:textId="77777777" w:rsidR="009527E7" w:rsidRDefault="009527E7" w:rsidP="009527E7">
      <w:r>
        <w:t>Task runners like Gulp help automate repeated tasks.</w:t>
      </w:r>
    </w:p>
    <w:p w14:paraId="151FB1D3" w14:textId="77777777" w:rsidR="009527E7" w:rsidRDefault="009527E7" w:rsidP="009527E7"/>
    <w:p w14:paraId="1811D03C" w14:textId="0FFD95DB" w:rsidR="009527E7" w:rsidRPr="009527E7" w:rsidRDefault="009527E7" w:rsidP="009527E7">
      <w:pPr>
        <w:rPr>
          <w:b/>
          <w:bCs/>
        </w:rPr>
      </w:pPr>
      <w:r w:rsidRPr="009527E7">
        <w:rPr>
          <w:b/>
          <w:bCs/>
        </w:rPr>
        <w:t>5.4 Testing Tools</w:t>
      </w:r>
    </w:p>
    <w:p w14:paraId="7E6E3EDF" w14:textId="77777777" w:rsidR="009527E7" w:rsidRDefault="009527E7" w:rsidP="009527E7">
      <w:r>
        <w:t>Frameworks such as Jest, Mocha, and Cypress are used to check if the code works properly.</w:t>
      </w:r>
    </w:p>
    <w:p w14:paraId="666EF03D" w14:textId="77777777" w:rsidR="009527E7" w:rsidRDefault="009527E7" w:rsidP="009527E7"/>
    <w:p w14:paraId="49033E7C" w14:textId="77777777" w:rsidR="009527E7" w:rsidRDefault="009527E7" w:rsidP="009527E7"/>
    <w:p w14:paraId="18CCAAD3" w14:textId="517902AE" w:rsidR="009527E7" w:rsidRPr="009527E7" w:rsidRDefault="009527E7" w:rsidP="009527E7">
      <w:pPr>
        <w:rPr>
          <w:rFonts w:ascii="Berlin Sans FB Demi" w:hAnsi="Berlin Sans FB Demi"/>
          <w:sz w:val="36"/>
          <w:szCs w:val="36"/>
        </w:rPr>
      </w:pPr>
      <w:r w:rsidRPr="009527E7">
        <w:rPr>
          <w:rFonts w:ascii="Berlin Sans FB Demi" w:hAnsi="Berlin Sans FB Demi"/>
          <w:sz w:val="36"/>
          <w:szCs w:val="36"/>
        </w:rPr>
        <w:lastRenderedPageBreak/>
        <w:t>6.Importance of Responsive and Accessible Design</w:t>
      </w:r>
    </w:p>
    <w:p w14:paraId="40D02D4B" w14:textId="77777777" w:rsidR="009527E7" w:rsidRDefault="009527E7" w:rsidP="009527E7">
      <w:r>
        <w:t>Two important parts of modern front-end development are making websites that work on all devices and making them accessible to everyone.</w:t>
      </w:r>
    </w:p>
    <w:p w14:paraId="4226D840" w14:textId="0DE5B7FD" w:rsidR="009527E7" w:rsidRPr="009527E7" w:rsidRDefault="009527E7" w:rsidP="009527E7">
      <w:pPr>
        <w:rPr>
          <w:b/>
          <w:bCs/>
        </w:rPr>
      </w:pPr>
      <w:r w:rsidRPr="009527E7">
        <w:rPr>
          <w:b/>
          <w:bCs/>
        </w:rPr>
        <w:t>6.1 Responsive Design</w:t>
      </w:r>
    </w:p>
    <w:p w14:paraId="0CCCAAD7" w14:textId="77777777" w:rsidR="009527E7" w:rsidRDefault="009527E7" w:rsidP="009527E7">
      <w:r>
        <w:t>With more people using different devices like smartphones, tablets, and computers, websites need to look good on all screen sizes.</w:t>
      </w:r>
    </w:p>
    <w:p w14:paraId="22C2C077" w14:textId="77777777" w:rsidR="009527E7" w:rsidRDefault="009527E7" w:rsidP="009527E7">
      <w:r>
        <w:t>Responsive design uses:</w:t>
      </w:r>
    </w:p>
    <w:p w14:paraId="5351144F" w14:textId="77777777" w:rsidR="009527E7" w:rsidRDefault="009527E7" w:rsidP="009527E7">
      <w:r>
        <w:t>- Media queries in CSS.</w:t>
      </w:r>
    </w:p>
    <w:p w14:paraId="508EF954" w14:textId="77777777" w:rsidR="009527E7" w:rsidRDefault="009527E7" w:rsidP="009527E7">
      <w:r>
        <w:t>- Flexible grid layouts.</w:t>
      </w:r>
    </w:p>
    <w:p w14:paraId="50B532B8" w14:textId="77777777" w:rsidR="009527E7" w:rsidRDefault="009527E7" w:rsidP="009527E7">
      <w:r>
        <w:t>- Scalable images.</w:t>
      </w:r>
    </w:p>
    <w:p w14:paraId="52679E40" w14:textId="77777777" w:rsidR="009527E7" w:rsidRDefault="009527E7" w:rsidP="009527E7"/>
    <w:p w14:paraId="5CC1D63B" w14:textId="77777777" w:rsidR="009527E7" w:rsidRPr="009527E7" w:rsidRDefault="009527E7" w:rsidP="009527E7">
      <w:pPr>
        <w:rPr>
          <w:b/>
          <w:bCs/>
        </w:rPr>
      </w:pPr>
      <w:r w:rsidRPr="009527E7">
        <w:rPr>
          <w:b/>
          <w:bCs/>
        </w:rPr>
        <w:t>6.2 Accessibility (a11y)</w:t>
      </w:r>
    </w:p>
    <w:p w14:paraId="47617494" w14:textId="77777777" w:rsidR="009527E7" w:rsidRDefault="009527E7" w:rsidP="009527E7">
      <w:r>
        <w:t>Web accessibility means websites can be used by everyone, including people with disabilities.</w:t>
      </w:r>
    </w:p>
    <w:p w14:paraId="00C2325A" w14:textId="77777777" w:rsidR="009527E7" w:rsidRDefault="009527E7" w:rsidP="009527E7">
      <w:r>
        <w:t>Developers should:</w:t>
      </w:r>
    </w:p>
    <w:p w14:paraId="1CE072BD" w14:textId="77777777" w:rsidR="009527E7" w:rsidRDefault="009527E7" w:rsidP="009527E7">
      <w:r>
        <w:t>- Add alternative text to images.</w:t>
      </w:r>
    </w:p>
    <w:p w14:paraId="7D8A3898" w14:textId="77777777" w:rsidR="009527E7" w:rsidRDefault="009527E7" w:rsidP="009527E7">
      <w:r>
        <w:t>- Use correct HTML tags.</w:t>
      </w:r>
    </w:p>
    <w:p w14:paraId="2D4D4F7F" w14:textId="77777777" w:rsidR="009527E7" w:rsidRDefault="009527E7" w:rsidP="009527E7">
      <w:r>
        <w:t>- Make sure the website can be navigated with a keyboard.</w:t>
      </w:r>
    </w:p>
    <w:p w14:paraId="09EF7908" w14:textId="77777777" w:rsidR="009527E7" w:rsidRDefault="009527E7" w:rsidP="009527E7"/>
    <w:p w14:paraId="4302DCBB" w14:textId="77777777" w:rsidR="009527E7" w:rsidRDefault="009527E7" w:rsidP="009527E7"/>
    <w:p w14:paraId="7AC759E2" w14:textId="6B751BD6" w:rsidR="009527E7" w:rsidRDefault="009527E7" w:rsidP="009527E7">
      <w:pPr>
        <w:rPr>
          <w:rFonts w:ascii="Berlin Sans FB Demi" w:hAnsi="Berlin Sans FB Demi"/>
          <w:sz w:val="36"/>
          <w:szCs w:val="36"/>
        </w:rPr>
      </w:pPr>
      <w:r w:rsidRPr="009527E7">
        <w:rPr>
          <w:rFonts w:ascii="Berlin Sans FB Demi" w:hAnsi="Berlin Sans FB Demi"/>
          <w:sz w:val="36"/>
          <w:szCs w:val="36"/>
        </w:rPr>
        <w:t>7.The Role of UX and UI in Front-End Development</w:t>
      </w:r>
    </w:p>
    <w:p w14:paraId="1FDE44F1" w14:textId="77777777" w:rsidR="009527E7" w:rsidRPr="009527E7" w:rsidRDefault="009527E7" w:rsidP="009527E7">
      <w:pPr>
        <w:rPr>
          <w:rFonts w:ascii="Berlin Sans FB Demi" w:hAnsi="Berlin Sans FB Demi"/>
          <w:sz w:val="36"/>
          <w:szCs w:val="36"/>
        </w:rPr>
      </w:pPr>
    </w:p>
    <w:p w14:paraId="407CFC59" w14:textId="77777777" w:rsidR="009527E7" w:rsidRDefault="009527E7" w:rsidP="009527E7">
      <w:r>
        <w:t>Front-end developers aren’t always designers, but they need to understand both UX (User Experience) and UI (User Interface).</w:t>
      </w:r>
    </w:p>
    <w:p w14:paraId="1C808857" w14:textId="77777777" w:rsidR="009527E7" w:rsidRDefault="009527E7" w:rsidP="009527E7">
      <w:r>
        <w:t>UI is about how the app looks (colors, fonts, buttons).</w:t>
      </w:r>
    </w:p>
    <w:p w14:paraId="20D98E25" w14:textId="6645BD6A" w:rsidR="009527E7" w:rsidRDefault="009527E7" w:rsidP="009527E7">
      <w:r>
        <w:t>UX is about how the user feels while using the app (how easy it is to navigate, how clear it is, how fast it works).</w:t>
      </w:r>
    </w:p>
    <w:p w14:paraId="5A0E3945" w14:textId="3EA9C521" w:rsidR="009527E7" w:rsidRDefault="009527E7" w:rsidP="009527E7">
      <w:r>
        <w:lastRenderedPageBreak/>
        <w:t>Front-end development bridges these two areas by turning design ideas into real working products.</w:t>
      </w:r>
    </w:p>
    <w:p w14:paraId="0650FFB2" w14:textId="77777777" w:rsidR="009527E7" w:rsidRDefault="009527E7" w:rsidP="009527E7"/>
    <w:p w14:paraId="54F6BCAE" w14:textId="77777777" w:rsidR="009527E7" w:rsidRDefault="009527E7" w:rsidP="009527E7"/>
    <w:p w14:paraId="76E472C7" w14:textId="77777777" w:rsidR="009527E7" w:rsidRPr="009527E7" w:rsidRDefault="009527E7" w:rsidP="009527E7">
      <w:pPr>
        <w:rPr>
          <w:rFonts w:ascii="Berlin Sans FB Demi" w:hAnsi="Berlin Sans FB Demi"/>
          <w:sz w:val="36"/>
          <w:szCs w:val="36"/>
        </w:rPr>
      </w:pPr>
      <w:r w:rsidRPr="009527E7">
        <w:rPr>
          <w:rFonts w:ascii="Berlin Sans FB Demi" w:hAnsi="Berlin Sans FB Demi"/>
          <w:sz w:val="36"/>
          <w:szCs w:val="36"/>
        </w:rPr>
        <w:t>8. Current Trends in Front-End Development</w:t>
      </w:r>
    </w:p>
    <w:p w14:paraId="6589B8A3" w14:textId="77777777" w:rsidR="009527E7" w:rsidRDefault="009527E7" w:rsidP="009527E7">
      <w:r>
        <w:t>Front-end development is always changing with new ideas coming up all the time.</w:t>
      </w:r>
    </w:p>
    <w:p w14:paraId="6F7D2A11" w14:textId="77777777" w:rsidR="009527E7" w:rsidRDefault="009527E7" w:rsidP="009527E7">
      <w:r>
        <w:t>Some of the trends happening now are:</w:t>
      </w:r>
    </w:p>
    <w:p w14:paraId="02E012DF" w14:textId="77777777" w:rsidR="009527E7" w:rsidRDefault="009527E7" w:rsidP="009527E7">
      <w:r w:rsidRPr="009527E7">
        <w:rPr>
          <w:b/>
          <w:bCs/>
        </w:rPr>
        <w:t>Jamstack Architecture:</w:t>
      </w:r>
      <w:r>
        <w:t xml:space="preserve"> This separates the front end from the back end, making websites faster and more efficient.</w:t>
      </w:r>
    </w:p>
    <w:p w14:paraId="3688CF6B" w14:textId="77777777" w:rsidR="009527E7" w:rsidRDefault="009527E7" w:rsidP="009527E7">
      <w:r w:rsidRPr="009527E7">
        <w:rPr>
          <w:b/>
          <w:bCs/>
        </w:rPr>
        <w:t>Single Page Applications (SPAs):</w:t>
      </w:r>
      <w:r>
        <w:t xml:space="preserve"> These are popular because they offer quick and smooth user experiences similar to apps.</w:t>
      </w:r>
    </w:p>
    <w:p w14:paraId="41DB7277" w14:textId="02509F18" w:rsidR="009527E7" w:rsidRDefault="009527E7" w:rsidP="009527E7">
      <w:r w:rsidRPr="009527E7">
        <w:rPr>
          <w:b/>
          <w:bCs/>
        </w:rPr>
        <w:t>Progressive Web Apps (PWAs):</w:t>
      </w:r>
      <w:r>
        <w:t xml:space="preserve"> These combine the best parts of websites and mobile apps for a better user experience.</w:t>
      </w:r>
    </w:p>
    <w:p w14:paraId="1AC316F9" w14:textId="77777777" w:rsidR="009527E7" w:rsidRDefault="009527E7" w:rsidP="009527E7">
      <w:r w:rsidRPr="009527E7">
        <w:rPr>
          <w:b/>
          <w:bCs/>
        </w:rPr>
        <w:t>Server-Side Rendering (SSR):</w:t>
      </w:r>
      <w:r>
        <w:t xml:space="preserve"> This helps with search engine optimization and makes websites load faster by rendering content on the server.</w:t>
      </w:r>
    </w:p>
    <w:p w14:paraId="6D100346" w14:textId="77777777" w:rsidR="009527E7" w:rsidRDefault="009527E7" w:rsidP="009527E7">
      <w:r w:rsidRPr="009527E7">
        <w:rPr>
          <w:b/>
          <w:bCs/>
        </w:rPr>
        <w:t>Micro Frontends:</w:t>
      </w:r>
      <w:r>
        <w:t xml:space="preserve"> These break down large front-end projects into smaller, independent parts that can be developed and maintained separately.</w:t>
      </w:r>
    </w:p>
    <w:p w14:paraId="1A5A7610" w14:textId="77777777" w:rsidR="009527E7" w:rsidRDefault="009527E7" w:rsidP="009527E7"/>
    <w:p w14:paraId="1B70115E" w14:textId="77777777" w:rsidR="009527E7" w:rsidRDefault="009527E7" w:rsidP="009527E7"/>
    <w:p w14:paraId="643D49ED" w14:textId="5025340D" w:rsidR="009527E7" w:rsidRPr="009527E7" w:rsidRDefault="009527E7" w:rsidP="009527E7">
      <w:pPr>
        <w:rPr>
          <w:rFonts w:ascii="Berlin Sans FB Demi" w:hAnsi="Berlin Sans FB Demi"/>
          <w:sz w:val="36"/>
          <w:szCs w:val="36"/>
        </w:rPr>
      </w:pPr>
      <w:r w:rsidRPr="009527E7">
        <w:rPr>
          <w:rFonts w:ascii="Berlin Sans FB Demi" w:hAnsi="Berlin Sans FB Demi"/>
          <w:sz w:val="36"/>
          <w:szCs w:val="36"/>
        </w:rPr>
        <w:t>9.Challenges in Front-End Development</w:t>
      </w:r>
    </w:p>
    <w:p w14:paraId="1E49E69C" w14:textId="77777777" w:rsidR="009527E7" w:rsidRDefault="009527E7" w:rsidP="009527E7"/>
    <w:p w14:paraId="1420BC86" w14:textId="77777777" w:rsidR="009527E7" w:rsidRDefault="009527E7" w:rsidP="009527E7">
      <w:r>
        <w:t>Even though front-end development is very important, it comes with its own set of difficulties.</w:t>
      </w:r>
    </w:p>
    <w:p w14:paraId="2FBE5DB8" w14:textId="77777777" w:rsidR="009527E7" w:rsidRDefault="009527E7" w:rsidP="009527E7">
      <w:r w:rsidRPr="009527E7">
        <w:rPr>
          <w:b/>
          <w:bCs/>
        </w:rPr>
        <w:t>Fast-Paced Technology Changes:</w:t>
      </w:r>
      <w:r>
        <w:t xml:space="preserve"> New development tools and frameworks are introduced regularly.</w:t>
      </w:r>
    </w:p>
    <w:p w14:paraId="6907F453" w14:textId="77777777" w:rsidR="009527E7" w:rsidRDefault="009527E7" w:rsidP="009527E7">
      <w:r w:rsidRPr="009527E7">
        <w:rPr>
          <w:b/>
          <w:bCs/>
        </w:rPr>
        <w:t>Browser Compatibility:</w:t>
      </w:r>
      <w:r>
        <w:t xml:space="preserve"> Ensuring that websites work the same across all different browsers can be tricky.</w:t>
      </w:r>
    </w:p>
    <w:p w14:paraId="3AAF38A7" w14:textId="77777777" w:rsidR="009527E7" w:rsidRDefault="009527E7" w:rsidP="009527E7">
      <w:r w:rsidRPr="009527E7">
        <w:rPr>
          <w:b/>
          <w:bCs/>
        </w:rPr>
        <w:t>Performance Optimization:</w:t>
      </w:r>
      <w:r>
        <w:t xml:space="preserve"> Developers need to balance adding features with keeping websites fast and responsive.</w:t>
      </w:r>
    </w:p>
    <w:p w14:paraId="13311E1F" w14:textId="77777777" w:rsidR="009527E7" w:rsidRDefault="009527E7" w:rsidP="009527E7">
      <w:r w:rsidRPr="009527E7">
        <w:rPr>
          <w:b/>
          <w:bCs/>
        </w:rPr>
        <w:lastRenderedPageBreak/>
        <w:t>Security Risks:</w:t>
      </w:r>
      <w:r>
        <w:t xml:space="preserve"> Front-end developers must protect websites from threats like cross-site scripting (XSS).</w:t>
      </w:r>
    </w:p>
    <w:p w14:paraId="5D85FA98" w14:textId="77EB92F9" w:rsidR="009527E7" w:rsidRDefault="009527E7" w:rsidP="009527E7">
      <w:r w:rsidRPr="009527E7">
        <w:rPr>
          <w:b/>
          <w:bCs/>
        </w:rPr>
        <w:t>Learning Curve:</w:t>
      </w:r>
      <w:r>
        <w:t xml:space="preserve"> Keeping up with a wide range of tools and technologies can be tough for developers</w:t>
      </w:r>
      <w:r>
        <w:t>.</w:t>
      </w:r>
    </w:p>
    <w:p w14:paraId="64A30B6F" w14:textId="77777777" w:rsidR="001635C4" w:rsidRDefault="001635C4" w:rsidP="009527E7"/>
    <w:p w14:paraId="5E7A6478" w14:textId="087A7923" w:rsidR="009527E7" w:rsidRPr="009527E7" w:rsidRDefault="009527E7" w:rsidP="009527E7">
      <w:r w:rsidRPr="009527E7">
        <w:rPr>
          <w:rFonts w:ascii="Berlin Sans FB Demi" w:hAnsi="Berlin Sans FB Demi"/>
          <w:sz w:val="36"/>
          <w:szCs w:val="36"/>
        </w:rPr>
        <w:t>10.Future of Front-End Development</w:t>
      </w:r>
    </w:p>
    <w:p w14:paraId="186D28FC" w14:textId="77777777" w:rsidR="009527E7" w:rsidRDefault="009527E7" w:rsidP="009527E7"/>
    <w:p w14:paraId="2ECA19C6" w14:textId="77777777" w:rsidR="009527E7" w:rsidRDefault="009527E7" w:rsidP="009527E7">
      <w:r>
        <w:t>The future of front-end development is full of exciting possibilities and big changes.</w:t>
      </w:r>
    </w:p>
    <w:p w14:paraId="22B9BF1B" w14:textId="77777777" w:rsidR="009527E7" w:rsidRDefault="009527E7" w:rsidP="009527E7">
      <w:r w:rsidRPr="001635C4">
        <w:rPr>
          <w:b/>
          <w:bCs/>
        </w:rPr>
        <w:t xml:space="preserve">AI-Powered Development: </w:t>
      </w:r>
      <w:r>
        <w:t>New tools will help developers by making coding and testing faster and easier.</w:t>
      </w:r>
    </w:p>
    <w:p w14:paraId="46CFC6F9" w14:textId="77777777" w:rsidR="009527E7" w:rsidRDefault="009527E7" w:rsidP="009527E7">
      <w:r w:rsidRPr="001635C4">
        <w:rPr>
          <w:b/>
          <w:bCs/>
        </w:rPr>
        <w:t>No-Code and Low-Code Platforms:</w:t>
      </w:r>
      <w:r>
        <w:t xml:space="preserve"> These will allow people without coding skills to build web interfaces quickly.</w:t>
      </w:r>
    </w:p>
    <w:p w14:paraId="57D1677B" w14:textId="54B48F12" w:rsidR="009527E7" w:rsidRDefault="009527E7" w:rsidP="009527E7">
      <w:r w:rsidRPr="001635C4">
        <w:rPr>
          <w:b/>
          <w:bCs/>
        </w:rPr>
        <w:t>AR/VR Integration:</w:t>
      </w:r>
      <w:r>
        <w:t xml:space="preserve"> Websites could include interactive 3D experiences that feel like real-life environments.</w:t>
      </w:r>
    </w:p>
    <w:p w14:paraId="177BC92E" w14:textId="77777777" w:rsidR="009527E7" w:rsidRDefault="009527E7" w:rsidP="009527E7">
      <w:proofErr w:type="spellStart"/>
      <w:r w:rsidRPr="001635C4">
        <w:rPr>
          <w:b/>
          <w:bCs/>
        </w:rPr>
        <w:t>WebAssembly</w:t>
      </w:r>
      <w:proofErr w:type="spellEnd"/>
      <w:r w:rsidRPr="001635C4">
        <w:rPr>
          <w:b/>
          <w:bCs/>
        </w:rPr>
        <w:t xml:space="preserve"> (</w:t>
      </w:r>
      <w:proofErr w:type="spellStart"/>
      <w:r w:rsidRPr="001635C4">
        <w:rPr>
          <w:b/>
          <w:bCs/>
        </w:rPr>
        <w:t>Wasm</w:t>
      </w:r>
      <w:proofErr w:type="spellEnd"/>
      <w:r w:rsidRPr="001635C4">
        <w:rPr>
          <w:b/>
          <w:bCs/>
        </w:rPr>
        <w:t>):</w:t>
      </w:r>
      <w:r>
        <w:t xml:space="preserve"> This technology allows web apps to run at near-native speeds.</w:t>
      </w:r>
    </w:p>
    <w:p w14:paraId="6870F7D1" w14:textId="77777777" w:rsidR="009527E7" w:rsidRDefault="009527E7" w:rsidP="009527E7">
      <w:r w:rsidRPr="001635C4">
        <w:rPr>
          <w:b/>
          <w:bCs/>
        </w:rPr>
        <w:t>More Focus on Accessibility:</w:t>
      </w:r>
      <w:r>
        <w:t xml:space="preserve"> Legal requirements and the need for inclusivity will lead to better-designed, more accessible web experiences.</w:t>
      </w:r>
    </w:p>
    <w:p w14:paraId="50E001BD" w14:textId="77777777" w:rsidR="009527E7" w:rsidRDefault="009527E7" w:rsidP="009527E7"/>
    <w:p w14:paraId="3CAF9051" w14:textId="77777777" w:rsidR="009527E7" w:rsidRDefault="009527E7" w:rsidP="009527E7"/>
    <w:p w14:paraId="36405967" w14:textId="2C1FC942" w:rsidR="009527E7" w:rsidRPr="001635C4" w:rsidRDefault="009527E7" w:rsidP="009527E7">
      <w:pPr>
        <w:rPr>
          <w:rFonts w:ascii="Berlin Sans FB Demi" w:hAnsi="Berlin Sans FB Demi"/>
          <w:sz w:val="36"/>
          <w:szCs w:val="36"/>
        </w:rPr>
      </w:pPr>
      <w:r w:rsidRPr="001635C4">
        <w:rPr>
          <w:rFonts w:ascii="Berlin Sans FB Demi" w:hAnsi="Berlin Sans FB Demi"/>
          <w:sz w:val="36"/>
          <w:szCs w:val="36"/>
        </w:rPr>
        <w:t>Conclusion</w:t>
      </w:r>
      <w:r w:rsidR="001635C4">
        <w:rPr>
          <w:rFonts w:ascii="Berlin Sans FB Demi" w:hAnsi="Berlin Sans FB Demi"/>
          <w:sz w:val="36"/>
          <w:szCs w:val="36"/>
        </w:rPr>
        <w:t>:</w:t>
      </w:r>
    </w:p>
    <w:p w14:paraId="5DB2A66C" w14:textId="77777777" w:rsidR="009527E7" w:rsidRDefault="009527E7" w:rsidP="009527E7"/>
    <w:p w14:paraId="29A76D8E" w14:textId="77777777" w:rsidR="009527E7" w:rsidRDefault="009527E7" w:rsidP="009527E7">
      <w:r>
        <w:t>Front-end development is more than just writing code; it's about creating meaningful and engaging user experiences.</w:t>
      </w:r>
    </w:p>
    <w:p w14:paraId="17229EC7" w14:textId="77777777" w:rsidR="009527E7" w:rsidRDefault="009527E7" w:rsidP="009527E7">
      <w:r>
        <w:t>From the basic HTML pages of the past to today's complex and interactive web environments, it has grown into a highly specialized and crucial part of the digital world.</w:t>
      </w:r>
    </w:p>
    <w:p w14:paraId="688FC3CD" w14:textId="77777777" w:rsidR="009527E7" w:rsidRDefault="009527E7" w:rsidP="009527E7">
      <w:r>
        <w:t>As researchers and learners, we should view front-end development not only as a technical field but also as a creative and cultural movement that influences how people connect with information in the 21st century.</w:t>
      </w:r>
    </w:p>
    <w:p w14:paraId="511A2796" w14:textId="77777777" w:rsidR="009527E7" w:rsidRDefault="009527E7" w:rsidP="009527E7">
      <w:r>
        <w:lastRenderedPageBreak/>
        <w:t>The evolution of front-end development mirrors the development of the web itself—from static pages to interactive, smart, and immersive experiences.</w:t>
      </w:r>
    </w:p>
    <w:p w14:paraId="60D285CF" w14:textId="736D93A2" w:rsidR="009527E7" w:rsidRDefault="009527E7" w:rsidP="009527E7">
      <w:r>
        <w:t>Its future holds the promise of blending human creativity with new technologies in ways we are just starting to imagine.</w:t>
      </w:r>
    </w:p>
    <w:sectPr w:rsidR="009527E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A40D9" w14:textId="77777777" w:rsidR="008E21DD" w:rsidRDefault="008E21DD">
      <w:pPr>
        <w:spacing w:after="0" w:line="240" w:lineRule="auto"/>
      </w:pPr>
      <w:r>
        <w:separator/>
      </w:r>
    </w:p>
  </w:endnote>
  <w:endnote w:type="continuationSeparator" w:id="0">
    <w:p w14:paraId="68A31C45" w14:textId="77777777" w:rsidR="008E21DD" w:rsidRDefault="008E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C35A" w14:textId="77777777" w:rsidR="00C37BE6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6C628D0" wp14:editId="5B18B39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37F450" w14:textId="77777777" w:rsidR="00C37BE6" w:rsidRDefault="00C37BE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6C628D0" id="_x0000_s1039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5437F450" w14:textId="77777777" w:rsidR="00C37BE6" w:rsidRDefault="00C37BE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DAF7822" wp14:editId="2FA091F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E0A388" w14:textId="77777777" w:rsidR="00C37BE6" w:rsidRDefault="00C37BE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DAF7822" id="_x0000_s1040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1DE0A388" w14:textId="77777777" w:rsidR="00C37BE6" w:rsidRDefault="00C37BE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E0D3E06" wp14:editId="1D113EFA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D547292" w14:textId="77777777" w:rsidR="00C37BE6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0D3E0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41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4D547292" w14:textId="77777777" w:rsidR="00C37BE6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67856" w14:textId="77777777" w:rsidR="00C37BE6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9A9CBA5" wp14:editId="41F6561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21636B" w14:textId="77777777" w:rsidR="00C37BE6" w:rsidRDefault="00C37BE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9A9CBA5" id="_x0000_s1042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3E21636B" w14:textId="77777777" w:rsidR="00C37BE6" w:rsidRDefault="00C37BE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2510EA4" wp14:editId="1AAB671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07B4C1" w14:textId="77777777" w:rsidR="00C37BE6" w:rsidRDefault="00C37BE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2510EA4" id="_x0000_s1043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0607B4C1" w14:textId="77777777" w:rsidR="00C37BE6" w:rsidRDefault="00C37BE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C9EE26E" wp14:editId="36616037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FD7DD80" w14:textId="77777777" w:rsidR="00C37BE6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EE26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4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5FD7DD80" w14:textId="77777777" w:rsidR="00C37BE6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5C4A8" w14:textId="77777777" w:rsidR="008E21DD" w:rsidRDefault="008E21DD">
      <w:pPr>
        <w:spacing w:after="0" w:line="240" w:lineRule="auto"/>
      </w:pPr>
      <w:r>
        <w:separator/>
      </w:r>
    </w:p>
  </w:footnote>
  <w:footnote w:type="continuationSeparator" w:id="0">
    <w:p w14:paraId="428F0A49" w14:textId="77777777" w:rsidR="008E21DD" w:rsidRDefault="008E2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D4522" w14:textId="77777777" w:rsidR="00C37BE6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0CA1B6F" wp14:editId="648B253F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5378D6D133E14F10A63018F5BD007430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6C8F4F" w14:textId="238D5019" w:rsidR="00C37BE6" w:rsidRDefault="003E7B0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Front-End Development:</w:t>
                              </w:r>
                            </w:p>
                          </w:sdtContent>
                        </w:sdt>
                        <w:p w14:paraId="31C2B7EC" w14:textId="77777777" w:rsidR="00C37BE6" w:rsidRDefault="00C37BE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0CA1B6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3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5378D6D133E14F10A63018F5BD007430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A6C8F4F" w14:textId="238D5019" w:rsidR="00C37BE6" w:rsidRDefault="003E7B0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Front-End Development:</w:t>
                        </w:r>
                      </w:p>
                    </w:sdtContent>
                  </w:sdt>
                  <w:p w14:paraId="31C2B7EC" w14:textId="77777777" w:rsidR="00C37BE6" w:rsidRDefault="00C37BE6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920DD5F" wp14:editId="0CD951A4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0B81393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81DC90A" wp14:editId="79B62A8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2D385A" w14:textId="77777777" w:rsidR="00C37BE6" w:rsidRDefault="00C37BE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81DC90A" id="_x0000_s1034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7B2D385A" w14:textId="77777777" w:rsidR="00C37BE6" w:rsidRDefault="00C37BE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C8B1340" wp14:editId="5E6E68B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797D02" w14:textId="77777777" w:rsidR="00C37BE6" w:rsidRDefault="00C37BE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C8B1340" id="Rectangle 4" o:spid="_x0000_s1035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44797D02" w14:textId="77777777" w:rsidR="00C37BE6" w:rsidRDefault="00C37BE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E140E" w14:textId="77777777" w:rsidR="00C37BE6" w:rsidRDefault="00000000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CB45F51" wp14:editId="3EB985A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AB2E894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497910" wp14:editId="13B63E6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81FF789" w14:textId="36D39F40" w:rsidR="00C37BE6" w:rsidRDefault="003E7B0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Front-End Development:</w:t>
                              </w:r>
                            </w:p>
                          </w:sdtContent>
                        </w:sdt>
                        <w:p w14:paraId="1D67F92B" w14:textId="77777777" w:rsidR="00C37BE6" w:rsidRDefault="00C37BE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6E497910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81FF789" w14:textId="36D39F40" w:rsidR="00C37BE6" w:rsidRDefault="003E7B0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Front-End Development:</w:t>
                        </w:r>
                      </w:p>
                    </w:sdtContent>
                  </w:sdt>
                  <w:p w14:paraId="1D67F92B" w14:textId="77777777" w:rsidR="00C37BE6" w:rsidRDefault="00C37BE6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846B9A" wp14:editId="6020D4A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FC8912" w14:textId="77777777" w:rsidR="00C37BE6" w:rsidRDefault="00C37BE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1846B9A" id="_x0000_s1037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6DFC8912" w14:textId="77777777" w:rsidR="00C37BE6" w:rsidRDefault="00C37BE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8ADF1C" wp14:editId="789E2A3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288099" w14:textId="77777777" w:rsidR="00C37BE6" w:rsidRDefault="00C37BE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68ADF1C" id="_x0000_s1038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48288099" w14:textId="77777777" w:rsidR="00C37BE6" w:rsidRDefault="00C37BE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946FC"/>
    <w:multiLevelType w:val="multilevel"/>
    <w:tmpl w:val="0F1E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356F9"/>
    <w:multiLevelType w:val="hybridMultilevel"/>
    <w:tmpl w:val="83A03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C17AD"/>
    <w:multiLevelType w:val="hybridMultilevel"/>
    <w:tmpl w:val="4C42DACE"/>
    <w:lvl w:ilvl="0" w:tplc="AE8E0A38">
      <w:start w:val="1"/>
      <w:numFmt w:val="decimal"/>
      <w:lvlText w:val="%1."/>
      <w:lvlJc w:val="left"/>
      <w:pPr>
        <w:ind w:left="720" w:hanging="360"/>
      </w:pPr>
      <w:rPr>
        <w:rFonts w:ascii="Berlin Sans FB Demi" w:hAnsi="Berlin Sans FB Demi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249410">
    <w:abstractNumId w:val="2"/>
  </w:num>
  <w:num w:numId="2" w16cid:durableId="1366557544">
    <w:abstractNumId w:val="0"/>
  </w:num>
  <w:num w:numId="3" w16cid:durableId="845362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08"/>
    <w:rsid w:val="001635C4"/>
    <w:rsid w:val="002A571E"/>
    <w:rsid w:val="00375744"/>
    <w:rsid w:val="003E7B08"/>
    <w:rsid w:val="008E21DD"/>
    <w:rsid w:val="009527E7"/>
    <w:rsid w:val="00C3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2C6F4"/>
  <w15:docId w15:val="{A456BA4F-9621-4BD5-8EE8-2595B96B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color w:val="4C4635" w:themeColor="text2" w:themeShade="BF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4D5AE3AD284C90B78C17E20ACC3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34F2A-2697-41D6-B7D2-BB8BD3B0335D}"/>
      </w:docPartPr>
      <w:docPartBody>
        <w:p w:rsidR="00000000" w:rsidRDefault="00000000">
          <w:pPr>
            <w:pStyle w:val="804D5AE3AD284C90B78C17E20ACC3F97"/>
          </w:pPr>
          <w:r>
            <w:t>[Type the document title]</w:t>
          </w:r>
        </w:p>
      </w:docPartBody>
    </w:docPart>
    <w:docPart>
      <w:docPartPr>
        <w:name w:val="FAD9C03D46E7451684EDF3425F35C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3CDC4-9B35-4BD2-BF9E-4872B26971E3}"/>
      </w:docPartPr>
      <w:docPartBody>
        <w:p w:rsidR="00000000" w:rsidRDefault="00000000">
          <w:pPr>
            <w:pStyle w:val="FAD9C03D46E7451684EDF3425F35C1AC"/>
          </w:pPr>
          <w:r>
            <w:rPr>
              <w:rStyle w:val="PlaceholderText"/>
            </w:rPr>
            <w:t>[Type the document subtitle]</w:t>
          </w:r>
        </w:p>
      </w:docPartBody>
    </w:docPart>
    <w:docPart>
      <w:docPartPr>
        <w:name w:val="3A8359A078904000A9773481307BC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9F64-CAA5-4B09-9BD7-965367B0120F}"/>
      </w:docPartPr>
      <w:docPartBody>
        <w:p w:rsidR="00000000" w:rsidRDefault="00000000">
          <w:pPr>
            <w:pStyle w:val="3A8359A078904000A9773481307BCE59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[Type the document title]</w:t>
          </w:r>
        </w:p>
      </w:docPartBody>
    </w:docPart>
    <w:docPart>
      <w:docPartPr>
        <w:name w:val="F5BDB00AA0254FC0B59F59FADCBD7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98BC1-E0FE-4C26-81D2-71BBAD56C5C9}"/>
      </w:docPartPr>
      <w:docPartBody>
        <w:p w:rsidR="00000000" w:rsidRDefault="00000000">
          <w:pPr>
            <w:pStyle w:val="F5BDB00AA0254FC0B59F59FADCBD78CA"/>
          </w:pPr>
          <w:r>
            <w:rPr>
              <w:color w:val="E7E6E6" w:themeColor="background2"/>
            </w:rPr>
            <w:t>[Type the document subtitle]</w:t>
          </w:r>
        </w:p>
      </w:docPartBody>
    </w:docPart>
    <w:docPart>
      <w:docPartPr>
        <w:name w:val="5378D6D133E14F10A63018F5BD007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EF304-3C47-4B73-8ED7-9F840AF3295F}"/>
      </w:docPartPr>
      <w:docPartBody>
        <w:p w:rsidR="00000000" w:rsidRDefault="00000000">
          <w:pPr>
            <w:pStyle w:val="5378D6D133E14F10A63018F5BD007430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64"/>
    <w:rsid w:val="00375744"/>
    <w:rsid w:val="00AD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kern w:val="0"/>
      <w:sz w:val="32"/>
      <w:szCs w:val="28"/>
      <w:lang w:val="en-US" w:eastAsia="ja-JP" w:bidi="ar-SA"/>
      <w14:ligatures w14:val="none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kern w:val="0"/>
      <w:sz w:val="28"/>
      <w:szCs w:val="26"/>
      <w:lang w:val="en-US" w:eastAsia="ko-KR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496" w:themeColor="accent1" w:themeShade="BF"/>
      <w:kern w:val="0"/>
      <w:szCs w:val="22"/>
      <w:lang w:val="en-US" w:eastAsia="ko-KR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4D5AE3AD284C90B78C17E20ACC3F97">
    <w:name w:val="804D5AE3AD284C90B78C17E20ACC3F97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FAD9C03D46E7451684EDF3425F35C1AC">
    <w:name w:val="FAD9C03D46E7451684EDF3425F35C1A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472C4" w:themeColor="accent1"/>
      <w:kern w:val="0"/>
      <w:sz w:val="32"/>
      <w:szCs w:val="28"/>
      <w:lang w:val="en-US" w:eastAsia="ja-JP" w:bidi="ar-SA"/>
      <w14:ligatures w14:val="none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kern w:val="0"/>
      <w:sz w:val="28"/>
      <w:szCs w:val="26"/>
      <w:lang w:val="en-US" w:eastAsia="ko-KR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2F5496" w:themeColor="accent1" w:themeShade="BF"/>
      <w:kern w:val="0"/>
      <w:szCs w:val="22"/>
      <w:lang w:val="en-US" w:eastAsia="ko-KR" w:bidi="ar-SA"/>
      <w14:ligatures w14:val="none"/>
    </w:rPr>
  </w:style>
  <w:style w:type="paragraph" w:customStyle="1" w:styleId="1351DE1C75514E03BCD2B86BA1A6AD89">
    <w:name w:val="1351DE1C75514E03BCD2B86BA1A6AD89"/>
  </w:style>
  <w:style w:type="paragraph" w:customStyle="1" w:styleId="3A8359A078904000A9773481307BCE59">
    <w:name w:val="3A8359A078904000A9773481307BCE59"/>
  </w:style>
  <w:style w:type="paragraph" w:customStyle="1" w:styleId="F5BDB00AA0254FC0B59F59FADCBD78CA">
    <w:name w:val="F5BDB00AA0254FC0B59F59FADCBD78CA"/>
  </w:style>
  <w:style w:type="paragraph" w:customStyle="1" w:styleId="BAEC92CFD5D74652AA4D5E19558FF619">
    <w:name w:val="BAEC92CFD5D74652AA4D5E19558FF619"/>
  </w:style>
  <w:style w:type="paragraph" w:customStyle="1" w:styleId="5378D6D133E14F10A63018F5BD007430">
    <w:name w:val="5378D6D133E14F10A63018F5BD007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77219-AEDE-4F83-AA1A-2AAFF553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</Template>
  <TotalTime>37</TotalTime>
  <Pages>1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Front-End Development:</dc:title>
  <dc:subject>A Comprehensive Research-Oriented Exploration</dc:subject>
  <dc:creator>pranshul threja</dc:creator>
  <cp:lastModifiedBy>pranshul threja</cp:lastModifiedBy>
  <cp:revision>2</cp:revision>
  <cp:lastPrinted>2025-09-02T14:38:00Z</cp:lastPrinted>
  <dcterms:created xsi:type="dcterms:W3CDTF">2025-09-02T14:01:00Z</dcterms:created>
  <dcterms:modified xsi:type="dcterms:W3CDTF">2025-09-02T14:39:00Z</dcterms:modified>
</cp:coreProperties>
</file>